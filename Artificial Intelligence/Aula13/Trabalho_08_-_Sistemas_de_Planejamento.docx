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6645"/>
      </w:tblGrid>
      <w:tr w:rsidR="00980102" w:rsidRPr="00980102" w14:paraId="155CCFBC" w14:textId="77777777" w:rsidTr="00980102"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C816F" w14:textId="5930354A" w:rsidR="00980102" w:rsidRPr="00980102" w:rsidRDefault="00980102" w:rsidP="00980102">
            <w:pPr>
              <w:textAlignment w:val="baseline"/>
              <w:rPr>
                <w:sz w:val="24"/>
                <w:szCs w:val="24"/>
              </w:rPr>
            </w:pPr>
            <w:r w:rsidRPr="00980102">
              <w:rPr>
                <w:smallCaps/>
                <w:noProof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drawing>
                <wp:inline distT="0" distB="0" distL="0" distR="0" wp14:anchorId="0FC8E9C2" wp14:editId="4B320680">
                  <wp:extent cx="657225" cy="866775"/>
                  <wp:effectExtent l="0" t="0" r="9525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010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6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BE3D84" w14:textId="77777777" w:rsidR="00980102" w:rsidRPr="00980102" w:rsidRDefault="00980102" w:rsidP="00980102">
            <w:pPr>
              <w:textAlignment w:val="baseline"/>
              <w:rPr>
                <w:sz w:val="24"/>
                <w:szCs w:val="24"/>
              </w:rPr>
            </w:pPr>
            <w:r w:rsidRPr="00980102">
              <w:rPr>
                <w:rFonts w:ascii="Calibri" w:hAnsi="Calibri" w:cs="Calibri"/>
                <w:sz w:val="22"/>
                <w:szCs w:val="22"/>
              </w:rPr>
              <w:t>PONTIFÍCIA UNIVERSIDADE CATÓLICA DO PARANÁ </w:t>
            </w:r>
          </w:p>
          <w:p w14:paraId="004AC1A8" w14:textId="77777777" w:rsidR="00980102" w:rsidRPr="00980102" w:rsidRDefault="00980102" w:rsidP="00980102">
            <w:pPr>
              <w:textAlignment w:val="baseline"/>
              <w:rPr>
                <w:sz w:val="24"/>
                <w:szCs w:val="24"/>
              </w:rPr>
            </w:pPr>
            <w:r w:rsidRPr="00980102">
              <w:rPr>
                <w:rFonts w:ascii="Calibri" w:hAnsi="Calibri" w:cs="Calibri"/>
                <w:sz w:val="22"/>
                <w:szCs w:val="22"/>
              </w:rPr>
              <w:t>Escola Politécnica </w:t>
            </w:r>
          </w:p>
          <w:p w14:paraId="4EF3EF32" w14:textId="77777777" w:rsidR="00980102" w:rsidRPr="00980102" w:rsidRDefault="00980102" w:rsidP="00980102">
            <w:pPr>
              <w:textAlignment w:val="baseline"/>
              <w:rPr>
                <w:sz w:val="24"/>
                <w:szCs w:val="24"/>
              </w:rPr>
            </w:pPr>
            <w:r w:rsidRPr="00980102"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7F2C2E99" w14:textId="717B82EA" w:rsidR="00980102" w:rsidRPr="00980102" w:rsidRDefault="00980102" w:rsidP="00980102">
            <w:pPr>
              <w:textAlignment w:val="baseline"/>
              <w:rPr>
                <w:sz w:val="24"/>
                <w:szCs w:val="24"/>
              </w:rPr>
            </w:pPr>
            <w:r w:rsidRPr="00980102">
              <w:rPr>
                <w:rFonts w:ascii="Calibri" w:hAnsi="Calibri" w:cs="Calibri"/>
                <w:sz w:val="22"/>
                <w:szCs w:val="22"/>
              </w:rPr>
              <w:t xml:space="preserve">Curso: </w:t>
            </w:r>
            <w:r w:rsidR="008D2545">
              <w:rPr>
                <w:rFonts w:ascii="Calibri" w:hAnsi="Calibri" w:cs="Calibri"/>
                <w:sz w:val="22"/>
                <w:szCs w:val="22"/>
              </w:rPr>
              <w:t>Ciência da Computação</w:t>
            </w:r>
            <w:r w:rsidRPr="00980102"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5D049F36" w14:textId="77777777" w:rsidR="00980102" w:rsidRPr="00980102" w:rsidRDefault="00980102" w:rsidP="00980102">
            <w:pPr>
              <w:textAlignment w:val="baseline"/>
              <w:rPr>
                <w:sz w:val="24"/>
                <w:szCs w:val="24"/>
              </w:rPr>
            </w:pPr>
            <w:r w:rsidRPr="00980102">
              <w:rPr>
                <w:rFonts w:ascii="Calibri" w:hAnsi="Calibri" w:cs="Calibri"/>
                <w:sz w:val="22"/>
                <w:szCs w:val="22"/>
              </w:rPr>
              <w:t>Disciplina: Inteligência Artificial </w:t>
            </w:r>
          </w:p>
        </w:tc>
      </w:tr>
    </w:tbl>
    <w:p w14:paraId="249A0F1A" w14:textId="77777777" w:rsidR="00980102" w:rsidRPr="00980102" w:rsidRDefault="00980102" w:rsidP="00980102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80102">
        <w:rPr>
          <w:rFonts w:ascii="Calibri" w:hAnsi="Calibri" w:cs="Calibri"/>
          <w:sz w:val="22"/>
          <w:szCs w:val="22"/>
        </w:rPr>
        <w:t> </w:t>
      </w:r>
    </w:p>
    <w:p w14:paraId="45422DF0" w14:textId="4EF0797E" w:rsidR="00980102" w:rsidRPr="00980102" w:rsidRDefault="00980102" w:rsidP="00D30F1F">
      <w:pPr>
        <w:jc w:val="center"/>
        <w:textAlignment w:val="baseline"/>
        <w:rPr>
          <w:rFonts w:ascii="Calibri" w:hAnsi="Calibri" w:cs="Calibri"/>
          <w:sz w:val="24"/>
          <w:szCs w:val="24"/>
        </w:rPr>
      </w:pPr>
      <w:r w:rsidRPr="00980102">
        <w:rPr>
          <w:rFonts w:ascii="Calibri" w:hAnsi="Calibri" w:cs="Calibri"/>
          <w:sz w:val="24"/>
          <w:szCs w:val="24"/>
        </w:rPr>
        <w:t xml:space="preserve">TRABALHO </w:t>
      </w:r>
      <w:r w:rsidR="00D30F1F">
        <w:rPr>
          <w:rFonts w:ascii="Calibri" w:hAnsi="Calibri" w:cs="Calibri"/>
          <w:sz w:val="24"/>
          <w:szCs w:val="24"/>
        </w:rPr>
        <w:t>0</w:t>
      </w:r>
      <w:r w:rsidR="00E67ECB">
        <w:rPr>
          <w:rFonts w:ascii="Calibri" w:hAnsi="Calibri" w:cs="Calibri"/>
          <w:sz w:val="24"/>
          <w:szCs w:val="24"/>
        </w:rPr>
        <w:t>8</w:t>
      </w:r>
      <w:r w:rsidRPr="00980102">
        <w:rPr>
          <w:rFonts w:ascii="Calibri" w:hAnsi="Calibri" w:cs="Calibri"/>
          <w:sz w:val="24"/>
          <w:szCs w:val="24"/>
        </w:rPr>
        <w:t> – </w:t>
      </w:r>
      <w:r w:rsidR="00E67ECB">
        <w:rPr>
          <w:rFonts w:ascii="Calibri" w:hAnsi="Calibri" w:cs="Calibri"/>
          <w:sz w:val="24"/>
          <w:szCs w:val="24"/>
        </w:rPr>
        <w:t>Sistemas de Planejamento</w:t>
      </w:r>
    </w:p>
    <w:p w14:paraId="16E933B2" w14:textId="77777777" w:rsidR="00980102" w:rsidRPr="00980102" w:rsidRDefault="00980102" w:rsidP="00980102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80102">
        <w:rPr>
          <w:rFonts w:ascii="Calibri" w:hAnsi="Calibri" w:cs="Calibri"/>
          <w:sz w:val="24"/>
          <w:szCs w:val="24"/>
        </w:rPr>
        <w:t> </w:t>
      </w:r>
    </w:p>
    <w:p w14:paraId="120E5EAB" w14:textId="4C52928C" w:rsidR="00CD6AB1" w:rsidRDefault="00980102" w:rsidP="00980102">
      <w:pPr>
        <w:jc w:val="both"/>
        <w:textAlignment w:val="baseline"/>
        <w:rPr>
          <w:rFonts w:ascii="Calibri" w:hAnsi="Calibri" w:cs="Calibri"/>
          <w:sz w:val="24"/>
          <w:szCs w:val="24"/>
        </w:rPr>
      </w:pPr>
      <w:r w:rsidRPr="00980102">
        <w:rPr>
          <w:rFonts w:ascii="Calibri" w:hAnsi="Calibri" w:cs="Calibri"/>
          <w:sz w:val="24"/>
          <w:szCs w:val="24"/>
        </w:rPr>
        <w:t>Nome:</w:t>
      </w:r>
      <w:r w:rsidR="00CD6AB1">
        <w:rPr>
          <w:rFonts w:ascii="Calibri" w:hAnsi="Calibri" w:cs="Calibri"/>
          <w:sz w:val="24"/>
          <w:szCs w:val="24"/>
        </w:rPr>
        <w:t xml:space="preserve"> Gustavo Hammerschmidt</w:t>
      </w:r>
    </w:p>
    <w:p w14:paraId="56C5893D" w14:textId="77777777" w:rsidR="00CD6AB1" w:rsidRDefault="00CD6AB1" w:rsidP="00980102">
      <w:pPr>
        <w:jc w:val="both"/>
        <w:textAlignment w:val="baseline"/>
        <w:rPr>
          <w:rFonts w:ascii="Calibri" w:hAnsi="Calibri" w:cs="Calibri"/>
          <w:sz w:val="24"/>
          <w:szCs w:val="24"/>
        </w:rPr>
      </w:pPr>
    </w:p>
    <w:p w14:paraId="5AB4FE6C" w14:textId="2046CA24" w:rsidR="00EC60A1" w:rsidRDefault="00980102" w:rsidP="00980102">
      <w:pPr>
        <w:jc w:val="both"/>
        <w:textAlignment w:val="baseline"/>
        <w:rPr>
          <w:rFonts w:ascii="Calibri" w:hAnsi="Calibri" w:cs="Calibri"/>
          <w:sz w:val="24"/>
          <w:szCs w:val="24"/>
        </w:rPr>
      </w:pPr>
      <w:r w:rsidRPr="00980102">
        <w:rPr>
          <w:rFonts w:ascii="Calibri" w:hAnsi="Calibri" w:cs="Calibri"/>
          <w:sz w:val="24"/>
          <w:szCs w:val="24"/>
        </w:rPr>
        <w:t>Equipe:</w:t>
      </w:r>
    </w:p>
    <w:p w14:paraId="215EB86B" w14:textId="40A8A175" w:rsidR="00980102" w:rsidRPr="00CD6AB1" w:rsidRDefault="00EC60A1" w:rsidP="00980102">
      <w:pPr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sz w:val="24"/>
          <w:szCs w:val="24"/>
        </w:rPr>
        <w:t>André de Macedo Wlodkovski</w:t>
      </w:r>
      <w:r w:rsidR="00CD6AB1">
        <w:rPr>
          <w:rFonts w:ascii="Calibri" w:hAnsi="Calibri" w:cs="Calibri"/>
          <w:sz w:val="24"/>
          <w:szCs w:val="24"/>
        </w:rPr>
        <w:t xml:space="preserve">, </w:t>
      </w:r>
      <w:r w:rsidRPr="009739FA">
        <w:rPr>
          <w:rFonts w:ascii="Calibri" w:hAnsi="Calibri" w:cs="Calibri"/>
          <w:sz w:val="24"/>
          <w:szCs w:val="24"/>
        </w:rPr>
        <w:t>Gustavo Hammerschmidt</w:t>
      </w:r>
      <w:r w:rsidR="00CD6AB1">
        <w:rPr>
          <w:rFonts w:ascii="Calibri" w:hAnsi="Calibri" w:cs="Calibri"/>
          <w:sz w:val="24"/>
          <w:szCs w:val="24"/>
        </w:rPr>
        <w:t>,</w:t>
      </w:r>
      <w:r w:rsidR="00980102" w:rsidRPr="009739FA">
        <w:rPr>
          <w:rFonts w:ascii="Calibri" w:hAnsi="Calibri" w:cs="Calibri"/>
          <w:sz w:val="24"/>
          <w:szCs w:val="24"/>
        </w:rPr>
        <w:t> </w:t>
      </w:r>
      <w:r w:rsidR="00CD6AB1">
        <w:rPr>
          <w:rFonts w:ascii="Segoe UI" w:hAnsi="Segoe UI" w:cs="Segoe UI"/>
          <w:sz w:val="18"/>
          <w:szCs w:val="18"/>
        </w:rPr>
        <w:t xml:space="preserve"> </w:t>
      </w:r>
      <w:r w:rsidRPr="009739FA">
        <w:rPr>
          <w:rFonts w:ascii="Calibri" w:hAnsi="Calibri" w:cs="Calibri"/>
          <w:sz w:val="24"/>
          <w:szCs w:val="24"/>
        </w:rPr>
        <w:t>Isa Stohler Bertolaccini</w:t>
      </w:r>
      <w:r w:rsidR="00CD6AB1">
        <w:rPr>
          <w:rFonts w:ascii="Calibri" w:hAnsi="Calibri" w:cs="Calibri"/>
          <w:sz w:val="24"/>
          <w:szCs w:val="24"/>
        </w:rPr>
        <w:t>.</w:t>
      </w:r>
    </w:p>
    <w:p w14:paraId="05EF4A19" w14:textId="77777777" w:rsidR="00CD6AB1" w:rsidRPr="009739FA" w:rsidRDefault="00CD6AB1" w:rsidP="00980102">
      <w:pPr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8F58F06" w14:textId="6D7E32E3" w:rsidR="00D25505" w:rsidRPr="008E76F0" w:rsidRDefault="00D25505" w:rsidP="000B34E9">
      <w:pPr>
        <w:rPr>
          <w:b/>
          <w:small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76F0">
        <w:rPr>
          <w:b/>
          <w:small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Descrição da atividade:</w:t>
      </w:r>
    </w:p>
    <w:p w14:paraId="020B70F7" w14:textId="77777777" w:rsidR="00263855" w:rsidRDefault="00263855" w:rsidP="000B34E9">
      <w:pPr>
        <w:jc w:val="both"/>
        <w:rPr>
          <w:rFonts w:ascii="Calibri" w:hAnsi="Calibri"/>
          <w:sz w:val="24"/>
          <w:szCs w:val="24"/>
        </w:rPr>
      </w:pPr>
    </w:p>
    <w:p w14:paraId="3B8D99D1" w14:textId="7E55EB57" w:rsidR="000B34E9" w:rsidRDefault="00584ABF" w:rsidP="000B34E9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Esta atividade é </w:t>
      </w:r>
      <w:r w:rsidR="00E67ECB">
        <w:rPr>
          <w:rFonts w:ascii="Calibri" w:hAnsi="Calibri"/>
          <w:sz w:val="24"/>
          <w:szCs w:val="24"/>
        </w:rPr>
        <w:t>teórica</w:t>
      </w:r>
      <w:r>
        <w:rPr>
          <w:rFonts w:ascii="Calibri" w:hAnsi="Calibri"/>
          <w:sz w:val="24"/>
          <w:szCs w:val="24"/>
        </w:rPr>
        <w:t xml:space="preserve">, consistindo </w:t>
      </w:r>
      <w:r w:rsidR="00E67ECB">
        <w:rPr>
          <w:rFonts w:ascii="Calibri" w:hAnsi="Calibri"/>
          <w:sz w:val="24"/>
          <w:szCs w:val="24"/>
        </w:rPr>
        <w:t>no estudo do tema Sistemas de Planejamento</w:t>
      </w:r>
      <w:r>
        <w:rPr>
          <w:rFonts w:ascii="Calibri" w:hAnsi="Calibri"/>
          <w:sz w:val="24"/>
          <w:szCs w:val="24"/>
        </w:rPr>
        <w:t xml:space="preserve"> </w:t>
      </w:r>
      <w:r w:rsidR="00E67ECB">
        <w:rPr>
          <w:rFonts w:ascii="Calibri" w:hAnsi="Calibri"/>
          <w:sz w:val="24"/>
          <w:szCs w:val="24"/>
        </w:rPr>
        <w:t>e sua aplicação dentro de contextos específicos</w:t>
      </w:r>
      <w:r>
        <w:rPr>
          <w:rFonts w:ascii="Calibri" w:hAnsi="Calibri"/>
          <w:sz w:val="24"/>
          <w:szCs w:val="24"/>
        </w:rPr>
        <w:t>.</w:t>
      </w:r>
    </w:p>
    <w:p w14:paraId="0D4115EF" w14:textId="77777777" w:rsidR="000B34E9" w:rsidRDefault="000B34E9" w:rsidP="000B34E9">
      <w:pPr>
        <w:jc w:val="both"/>
        <w:rPr>
          <w:rFonts w:ascii="Calibri" w:hAnsi="Calibri"/>
          <w:sz w:val="24"/>
          <w:szCs w:val="24"/>
        </w:rPr>
      </w:pPr>
    </w:p>
    <w:p w14:paraId="326941B2" w14:textId="6968EF43" w:rsidR="000B34E9" w:rsidRDefault="008E76F0" w:rsidP="00584ABF">
      <w:pPr>
        <w:jc w:val="both"/>
        <w:rPr>
          <w:rFonts w:asciiTheme="minorHAnsi" w:hAnsiTheme="minorHAnsi"/>
          <w:sz w:val="24"/>
          <w:szCs w:val="24"/>
        </w:rPr>
      </w:pPr>
      <w:r w:rsidRPr="00B05DFB"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PASSO</w:t>
      </w:r>
      <w:r w:rsidR="00B05DFB"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</w:t>
      </w:r>
      <w:r w:rsidR="00D25505" w:rsidRPr="00B05DFB"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B05DFB"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63855"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67ECB">
        <w:rPr>
          <w:rFonts w:asciiTheme="minorHAnsi" w:hAnsiTheme="minorHAnsi"/>
          <w:sz w:val="24"/>
          <w:szCs w:val="24"/>
        </w:rPr>
        <w:t xml:space="preserve">Estudo do tema a partir do livro “Inteligência Artificial”, 3rd. </w:t>
      </w:r>
      <w:proofErr w:type="spellStart"/>
      <w:r w:rsidR="00E67ECB">
        <w:rPr>
          <w:rFonts w:asciiTheme="minorHAnsi" w:hAnsiTheme="minorHAnsi"/>
          <w:sz w:val="24"/>
          <w:szCs w:val="24"/>
        </w:rPr>
        <w:t>Edition</w:t>
      </w:r>
      <w:proofErr w:type="spellEnd"/>
      <w:r w:rsidR="00E67ECB">
        <w:rPr>
          <w:rFonts w:asciiTheme="minorHAnsi" w:hAnsiTheme="minorHAnsi"/>
          <w:sz w:val="24"/>
          <w:szCs w:val="24"/>
        </w:rPr>
        <w:t xml:space="preserve">, Russel, S. &amp; </w:t>
      </w:r>
      <w:proofErr w:type="spellStart"/>
      <w:r w:rsidR="00E67ECB">
        <w:rPr>
          <w:rFonts w:asciiTheme="minorHAnsi" w:hAnsiTheme="minorHAnsi"/>
          <w:sz w:val="24"/>
          <w:szCs w:val="24"/>
        </w:rPr>
        <w:t>Norvig</w:t>
      </w:r>
      <w:proofErr w:type="spellEnd"/>
      <w:r w:rsidR="00E67ECB">
        <w:rPr>
          <w:rFonts w:asciiTheme="minorHAnsi" w:hAnsiTheme="minorHAnsi"/>
          <w:sz w:val="24"/>
          <w:szCs w:val="24"/>
        </w:rPr>
        <w:t xml:space="preserve">, P., Prentice-Hall (Pearson), 2010, disponível na biblioteca virtual da PUCPR, em Minha Biblioteca cujo link é (você deve estar logado para acessar):  </w:t>
      </w:r>
      <w:hyperlink r:id="rId8" w:history="1">
        <w:r w:rsidR="00E67ECB" w:rsidRPr="0002559D">
          <w:rPr>
            <w:rStyle w:val="Hyperlink"/>
            <w:rFonts w:ascii="Roboto" w:hAnsi="Roboto"/>
            <w:sz w:val="21"/>
            <w:szCs w:val="21"/>
            <w:shd w:val="clear" w:color="auto" w:fill="FAFAFA"/>
          </w:rPr>
          <w:t>https://integrada.minhabibliotec</w:t>
        </w:r>
        <w:r w:rsidR="00E67ECB" w:rsidRPr="0002559D">
          <w:rPr>
            <w:rStyle w:val="Hyperlink"/>
            <w:rFonts w:ascii="Roboto" w:hAnsi="Roboto"/>
            <w:sz w:val="21"/>
            <w:szCs w:val="21"/>
            <w:shd w:val="clear" w:color="auto" w:fill="FAFAFA"/>
          </w:rPr>
          <w:t>a</w:t>
        </w:r>
        <w:r w:rsidR="00E67ECB" w:rsidRPr="0002559D">
          <w:rPr>
            <w:rStyle w:val="Hyperlink"/>
            <w:rFonts w:ascii="Roboto" w:hAnsi="Roboto"/>
            <w:sz w:val="21"/>
            <w:szCs w:val="21"/>
            <w:shd w:val="clear" w:color="auto" w:fill="FAFAFA"/>
          </w:rPr>
          <w:t>.</w:t>
        </w:r>
        <w:r w:rsidR="00E67ECB" w:rsidRPr="0002559D">
          <w:rPr>
            <w:rStyle w:val="Hyperlink"/>
            <w:rFonts w:ascii="Roboto" w:hAnsi="Roboto"/>
            <w:sz w:val="21"/>
            <w:szCs w:val="21"/>
            <w:shd w:val="clear" w:color="auto" w:fill="FAFAFA"/>
          </w:rPr>
          <w:t>c</w:t>
        </w:r>
        <w:r w:rsidR="00E67ECB" w:rsidRPr="0002559D">
          <w:rPr>
            <w:rStyle w:val="Hyperlink"/>
            <w:rFonts w:ascii="Roboto" w:hAnsi="Roboto"/>
            <w:sz w:val="21"/>
            <w:szCs w:val="21"/>
            <w:shd w:val="clear" w:color="auto" w:fill="FAFAFA"/>
          </w:rPr>
          <w:t>om.br/books/9788595156104</w:t>
        </w:r>
      </w:hyperlink>
      <w:r w:rsidR="00584ABF">
        <w:rPr>
          <w:rFonts w:asciiTheme="minorHAnsi" w:hAnsiTheme="minorHAnsi"/>
          <w:sz w:val="24"/>
          <w:szCs w:val="24"/>
        </w:rPr>
        <w:t>.</w:t>
      </w:r>
      <w:r w:rsidR="00E67ECB">
        <w:rPr>
          <w:rFonts w:asciiTheme="minorHAnsi" w:hAnsiTheme="minorHAnsi"/>
          <w:sz w:val="24"/>
          <w:szCs w:val="24"/>
        </w:rPr>
        <w:t xml:space="preserve"> Estudar os capítulos 10 – Planejamento Clássico e 11 – Planejamento e Ação no Mundo Real.</w:t>
      </w:r>
    </w:p>
    <w:p w14:paraId="5FADF020" w14:textId="2EE1F3B3" w:rsidR="00584ABF" w:rsidRDefault="00584ABF" w:rsidP="00584ABF">
      <w:pPr>
        <w:jc w:val="both"/>
        <w:rPr>
          <w:rFonts w:asciiTheme="minorHAnsi" w:hAnsiTheme="minorHAnsi"/>
          <w:sz w:val="24"/>
          <w:szCs w:val="24"/>
        </w:rPr>
      </w:pPr>
    </w:p>
    <w:p w14:paraId="461A7C09" w14:textId="07CE68CF" w:rsidR="008965EB" w:rsidRPr="008965EB" w:rsidRDefault="00B05DFB" w:rsidP="008965EB">
      <w:pPr>
        <w:jc w:val="both"/>
        <w:rPr>
          <w:rFonts w:asciiTheme="minorHAnsi" w:hAnsiTheme="minorHAnsi"/>
          <w:sz w:val="24"/>
          <w:szCs w:val="24"/>
        </w:rPr>
      </w:pPr>
      <w:r w:rsidRPr="00B05DFB"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PASSO</w:t>
      </w:r>
      <w:r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</w:t>
      </w:r>
      <w:r w:rsidRPr="00B05DFB"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2D5AFC"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E67ECB">
        <w:rPr>
          <w:rFonts w:asciiTheme="minorHAnsi" w:hAnsiTheme="minorHAnsi"/>
          <w:sz w:val="24"/>
          <w:szCs w:val="24"/>
        </w:rPr>
        <w:t>Considerando os conceitos e exemplos apresentados, responda às seguintes questões:</w:t>
      </w:r>
    </w:p>
    <w:p w14:paraId="2E87C05A" w14:textId="27DA83B2" w:rsidR="00622617" w:rsidRDefault="00622617" w:rsidP="00C16A63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1)Dentro do contexto estudado, o que representa:</w:t>
      </w:r>
    </w:p>
    <w:p w14:paraId="11233B7F" w14:textId="5BF960B3" w:rsidR="000B34E9" w:rsidRDefault="00622617" w:rsidP="00C16A63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a) Um estado?</w:t>
      </w:r>
    </w:p>
    <w:p w14:paraId="08FFA8BE" w14:textId="3FEB64B0" w:rsidR="0044799D" w:rsidRDefault="0044799D" w:rsidP="00C16A63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Um estado é representado por um conjunto de variáveis.</w:t>
      </w:r>
    </w:p>
    <w:p w14:paraId="55C3FF3F" w14:textId="77777777" w:rsidR="0044799D" w:rsidRDefault="0044799D" w:rsidP="00C16A63">
      <w:pPr>
        <w:jc w:val="both"/>
        <w:rPr>
          <w:rFonts w:ascii="Calibri" w:hAnsi="Calibri"/>
          <w:sz w:val="24"/>
          <w:szCs w:val="24"/>
        </w:rPr>
      </w:pPr>
    </w:p>
    <w:p w14:paraId="52E3F0D8" w14:textId="32C9BBA8" w:rsidR="00622617" w:rsidRDefault="00622617" w:rsidP="00C16A63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b) Uma ação?</w:t>
      </w:r>
    </w:p>
    <w:p w14:paraId="0030DD5F" w14:textId="0DE9082D" w:rsidR="0044799D" w:rsidRDefault="0044799D" w:rsidP="00C16A63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Um conjunto de esquemas que definem funções: ações e resultados, para fazer uma busca pela resolução de um problema.</w:t>
      </w:r>
    </w:p>
    <w:p w14:paraId="3F6DEC81" w14:textId="77777777" w:rsidR="0044799D" w:rsidRDefault="0044799D" w:rsidP="00C16A63">
      <w:pPr>
        <w:jc w:val="both"/>
        <w:rPr>
          <w:rFonts w:ascii="Calibri" w:hAnsi="Calibri"/>
          <w:sz w:val="24"/>
          <w:szCs w:val="24"/>
        </w:rPr>
      </w:pPr>
    </w:p>
    <w:p w14:paraId="71865C1E" w14:textId="7716F75D" w:rsidR="00622617" w:rsidRDefault="00622617" w:rsidP="00C16A63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2)O que significa dizer que uma certa ação é aplicável a um determinado estado?</w:t>
      </w:r>
    </w:p>
    <w:p w14:paraId="471C9735" w14:textId="79EB24A8" w:rsidR="0044799D" w:rsidRDefault="0044799D" w:rsidP="00C16A63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Se o estado satisfaz suas precondições</w:t>
      </w:r>
      <w:r w:rsidR="00E85068">
        <w:rPr>
          <w:rFonts w:ascii="Calibri" w:hAnsi="Calibri"/>
          <w:sz w:val="24"/>
          <w:szCs w:val="24"/>
        </w:rPr>
        <w:t>.</w:t>
      </w:r>
    </w:p>
    <w:p w14:paraId="603DD4B0" w14:textId="77777777" w:rsidR="0044799D" w:rsidRDefault="0044799D" w:rsidP="00C16A63">
      <w:pPr>
        <w:jc w:val="both"/>
        <w:rPr>
          <w:rFonts w:ascii="Calibri" w:hAnsi="Calibri"/>
          <w:sz w:val="24"/>
          <w:szCs w:val="24"/>
        </w:rPr>
      </w:pPr>
    </w:p>
    <w:p w14:paraId="551D2A76" w14:textId="2EE19FCD" w:rsidR="00622617" w:rsidRDefault="00622617" w:rsidP="00C16A63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3)Forneça uma descrição PDDL (usada no livro) para representar um pequeno problema, REAL, diferente dos apresentados no livro.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5"/>
      </w:tblGrid>
      <w:tr w:rsidR="00101D08" w14:paraId="647AAC14" w14:textId="77777777" w:rsidTr="00101D08">
        <w:tc>
          <w:tcPr>
            <w:tcW w:w="8495" w:type="dxa"/>
          </w:tcPr>
          <w:p w14:paraId="3BB3BBDD" w14:textId="77777777" w:rsidR="00101D08" w:rsidRDefault="00101D08" w:rsidP="00C16A63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Tomar banho:</w:t>
            </w:r>
          </w:p>
          <w:p w14:paraId="0F41AFB2" w14:textId="69A5CCBD" w:rsidR="00101D08" w:rsidRDefault="00101D08" w:rsidP="00C16A63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Início(Sujo(P1), Dentro(P1,c))</w:t>
            </w:r>
          </w:p>
          <w:p w14:paraId="52B33275" w14:textId="5E5D4117" w:rsidR="00101D08" w:rsidRDefault="00101D08" w:rsidP="00C16A63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Objetivo(~Sujo(P1)</w:t>
            </w:r>
            <w:r w:rsidR="00182A86">
              <w:rPr>
                <w:rFonts w:ascii="Calibri" w:hAnsi="Calibri"/>
                <w:sz w:val="24"/>
                <w:szCs w:val="24"/>
              </w:rPr>
              <w:t xml:space="preserve"> ^ ~</w:t>
            </w:r>
            <w:r w:rsidR="0042420F">
              <w:rPr>
                <w:rFonts w:ascii="Calibri" w:hAnsi="Calibri"/>
                <w:sz w:val="24"/>
                <w:szCs w:val="24"/>
              </w:rPr>
              <w:t>Molhado</w:t>
            </w:r>
            <w:r w:rsidR="00182A86">
              <w:rPr>
                <w:rFonts w:ascii="Calibri" w:hAnsi="Calibri"/>
                <w:sz w:val="24"/>
                <w:szCs w:val="24"/>
              </w:rPr>
              <w:t>(P1)</w:t>
            </w:r>
            <w:r>
              <w:rPr>
                <w:rFonts w:ascii="Calibri" w:hAnsi="Calibri"/>
                <w:sz w:val="24"/>
                <w:szCs w:val="24"/>
              </w:rPr>
              <w:t>)</w:t>
            </w:r>
          </w:p>
          <w:p w14:paraId="0655BB58" w14:textId="77777777" w:rsidR="00101D08" w:rsidRDefault="00101D08" w:rsidP="00C16A6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  <w:p w14:paraId="2DA43A0F" w14:textId="03F4CFA7" w:rsidR="00101D08" w:rsidRDefault="00101D08" w:rsidP="00C16A63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Ação(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LigarChuveiro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p,c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)), //p = pessoa, c = chuveiro</w:t>
            </w:r>
          </w:p>
          <w:p w14:paraId="05C60285" w14:textId="77777777" w:rsidR="00101D08" w:rsidRDefault="00101D08" w:rsidP="00C16A63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PRECOND:</w:t>
            </w:r>
            <w:r w:rsidR="00182A86">
              <w:rPr>
                <w:rFonts w:ascii="Calibri" w:hAnsi="Calibri"/>
                <w:sz w:val="24"/>
                <w:szCs w:val="24"/>
              </w:rPr>
              <w:t xml:space="preserve"> Dentro(P1,c)</w:t>
            </w:r>
          </w:p>
          <w:p w14:paraId="14A57B01" w14:textId="4E119176" w:rsidR="00182A86" w:rsidRDefault="00182A86" w:rsidP="00C16A63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 xml:space="preserve">    EFEITO: Ligado(c)</w:t>
            </w:r>
          </w:p>
          <w:p w14:paraId="614A39F7" w14:textId="77777777" w:rsidR="00182A86" w:rsidRDefault="00182A86" w:rsidP="00C16A63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Ação(Enxaguar(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p,c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)),</w:t>
            </w:r>
          </w:p>
          <w:p w14:paraId="72248A26" w14:textId="5FF082EC" w:rsidR="00182A86" w:rsidRDefault="00182A86" w:rsidP="00C16A63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PRECOND: Ligado(c)</w:t>
            </w:r>
            <w:r w:rsidR="00C26E06">
              <w:rPr>
                <w:rFonts w:ascii="Calibri" w:hAnsi="Calibri"/>
                <w:sz w:val="24"/>
                <w:szCs w:val="24"/>
              </w:rPr>
              <w:t xml:space="preserve"> ^ Dentro(P1, c)</w:t>
            </w:r>
          </w:p>
          <w:p w14:paraId="3E999698" w14:textId="50EAD7C6" w:rsidR="00182A86" w:rsidRDefault="00182A86" w:rsidP="00C16A63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EFEITO: Molhado(p), ~Sabão(p)</w:t>
            </w:r>
          </w:p>
          <w:p w14:paraId="36D1EECC" w14:textId="6CCAB28C" w:rsidR="00182A86" w:rsidRDefault="00182A86" w:rsidP="00C16A63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Ação(Lavar(p)),</w:t>
            </w:r>
          </w:p>
          <w:p w14:paraId="177F0E62" w14:textId="1747B9C0" w:rsidR="00182A86" w:rsidRDefault="00182A86" w:rsidP="00C16A63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PRECOND: Molhado(p)</w:t>
            </w:r>
          </w:p>
          <w:p w14:paraId="29CB4442" w14:textId="77777777" w:rsidR="00182A86" w:rsidRDefault="00182A86" w:rsidP="00C16A63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EFEITO: ~Sujo(p) ^ Sabão(p)</w:t>
            </w:r>
          </w:p>
          <w:p w14:paraId="72B508E8" w14:textId="77777777" w:rsidR="00182A86" w:rsidRDefault="00182A86" w:rsidP="00C16A63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Ação(Enxugar(p)),</w:t>
            </w:r>
          </w:p>
          <w:p w14:paraId="3DBB6EDE" w14:textId="3A97073E" w:rsidR="00182A86" w:rsidRDefault="00182A86" w:rsidP="00C16A63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PRECOND: Molhado(p) ^ ~Sabão</w:t>
            </w:r>
            <w:r w:rsidR="0042420F">
              <w:rPr>
                <w:rFonts w:ascii="Calibri" w:hAnsi="Calibri"/>
                <w:sz w:val="24"/>
                <w:szCs w:val="24"/>
              </w:rPr>
              <w:t>(p)</w:t>
            </w:r>
          </w:p>
          <w:p w14:paraId="621F43D8" w14:textId="1B38AA7E" w:rsidR="00182A86" w:rsidRDefault="0042420F" w:rsidP="00C16A63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Efeito: ~Molhado(p)</w:t>
            </w:r>
            <w:r w:rsidR="009739FA">
              <w:rPr>
                <w:rFonts w:ascii="Calibri" w:hAnsi="Calibri"/>
                <w:sz w:val="24"/>
                <w:szCs w:val="24"/>
              </w:rPr>
              <w:t xml:space="preserve"> ^ ~Dentro(P1,c)</w:t>
            </w:r>
          </w:p>
        </w:tc>
      </w:tr>
    </w:tbl>
    <w:p w14:paraId="20BC4342" w14:textId="4FCFB2C8" w:rsidR="0044799D" w:rsidRDefault="0044799D" w:rsidP="00C16A63">
      <w:pPr>
        <w:jc w:val="both"/>
        <w:rPr>
          <w:rFonts w:ascii="Calibri" w:hAnsi="Calibri"/>
          <w:sz w:val="24"/>
          <w:szCs w:val="24"/>
        </w:rPr>
      </w:pPr>
    </w:p>
    <w:p w14:paraId="6E0A8B67" w14:textId="77777777" w:rsidR="00B55107" w:rsidRDefault="00B55107" w:rsidP="00C16A63">
      <w:pPr>
        <w:jc w:val="both"/>
        <w:rPr>
          <w:rFonts w:ascii="Calibri" w:hAnsi="Calibri"/>
          <w:sz w:val="24"/>
          <w:szCs w:val="24"/>
        </w:rPr>
      </w:pPr>
    </w:p>
    <w:p w14:paraId="79DE602A" w14:textId="716CEEE6" w:rsidR="00622617" w:rsidRDefault="00622617" w:rsidP="00C16A63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4)Considerando o problema clássico de planejamento, qual o objetivo de </w:t>
      </w:r>
      <w:proofErr w:type="spellStart"/>
      <w:r>
        <w:rPr>
          <w:rFonts w:ascii="Calibri" w:hAnsi="Calibri"/>
          <w:sz w:val="24"/>
          <w:szCs w:val="24"/>
        </w:rPr>
        <w:t>PlanSAT</w:t>
      </w:r>
      <w:proofErr w:type="spellEnd"/>
      <w:r>
        <w:rPr>
          <w:rFonts w:ascii="Calibri" w:hAnsi="Calibri"/>
          <w:sz w:val="24"/>
          <w:szCs w:val="24"/>
        </w:rPr>
        <w:t>?</w:t>
      </w:r>
    </w:p>
    <w:p w14:paraId="7B15E909" w14:textId="06FEFCFA" w:rsidR="0044799D" w:rsidRDefault="00FB431A" w:rsidP="00C16A63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Saber se há um plano que resolva um problema de planejamento.</w:t>
      </w:r>
    </w:p>
    <w:p w14:paraId="1F14F97E" w14:textId="77777777" w:rsidR="00FB431A" w:rsidRDefault="00FB431A" w:rsidP="00C16A63">
      <w:pPr>
        <w:jc w:val="both"/>
        <w:rPr>
          <w:rFonts w:ascii="Calibri" w:hAnsi="Calibri"/>
          <w:sz w:val="24"/>
          <w:szCs w:val="24"/>
        </w:rPr>
      </w:pPr>
    </w:p>
    <w:p w14:paraId="34FE6529" w14:textId="15EECCD2" w:rsidR="0044799D" w:rsidRDefault="00622617" w:rsidP="00C16A63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5)Forneça um exemplo (diferente dos apresentados) em que se pode usar a técnica a seguir, justificando-a:</w:t>
      </w:r>
    </w:p>
    <w:p w14:paraId="5367FEED" w14:textId="794162B3" w:rsidR="00622617" w:rsidRPr="0044799D" w:rsidRDefault="00622617" w:rsidP="0044799D">
      <w:pPr>
        <w:pStyle w:val="PargrafodaLista"/>
        <w:numPr>
          <w:ilvl w:val="0"/>
          <w:numId w:val="12"/>
        </w:numPr>
        <w:jc w:val="both"/>
        <w:rPr>
          <w:rFonts w:ascii="Calibri" w:hAnsi="Calibri"/>
          <w:sz w:val="24"/>
          <w:szCs w:val="24"/>
        </w:rPr>
      </w:pPr>
      <w:r w:rsidRPr="0044799D">
        <w:rPr>
          <w:rFonts w:ascii="Calibri" w:hAnsi="Calibri"/>
          <w:sz w:val="24"/>
          <w:szCs w:val="24"/>
        </w:rPr>
        <w:t>Busca em espaço de estados para a frente (progressão);</w:t>
      </w:r>
    </w:p>
    <w:p w14:paraId="05D5E1BA" w14:textId="2656BA09" w:rsidR="0044799D" w:rsidRDefault="00A8662A" w:rsidP="00A8662A">
      <w:pPr>
        <w:pStyle w:val="PargrafodaLista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Atravessar um labirinto, Estado inicial: começo do labirinto, estado final: fim do labirinto</w:t>
      </w:r>
    </w:p>
    <w:p w14:paraId="682BC422" w14:textId="1CAAC462" w:rsidR="00A8662A" w:rsidRPr="00A8662A" w:rsidRDefault="00A8662A" w:rsidP="00A8662A">
      <w:pPr>
        <w:pStyle w:val="PargrafodaLista"/>
        <w:jc w:val="both"/>
        <w:rPr>
          <w:rFonts w:ascii="Calibri" w:hAnsi="Calibri"/>
          <w:sz w:val="24"/>
          <w:szCs w:val="24"/>
          <w:lang w:val="en-US"/>
        </w:rPr>
      </w:pPr>
      <w:proofErr w:type="spellStart"/>
      <w:r w:rsidRPr="00A8662A">
        <w:rPr>
          <w:rFonts w:ascii="Calibri" w:hAnsi="Calibri"/>
          <w:sz w:val="24"/>
          <w:szCs w:val="24"/>
          <w:lang w:val="en-US"/>
        </w:rPr>
        <w:t>Começo</w:t>
      </w:r>
      <w:proofErr w:type="spellEnd"/>
      <w:r w:rsidRPr="00A8662A">
        <w:rPr>
          <w:rFonts w:ascii="Calibri" w:hAnsi="Calibri"/>
          <w:sz w:val="24"/>
          <w:szCs w:val="24"/>
          <w:lang w:val="en-US"/>
        </w:rPr>
        <w:t xml:space="preserve"> do </w:t>
      </w:r>
      <w:proofErr w:type="spellStart"/>
      <w:r w:rsidRPr="00A8662A">
        <w:rPr>
          <w:rFonts w:ascii="Calibri" w:hAnsi="Calibri"/>
          <w:sz w:val="24"/>
          <w:szCs w:val="24"/>
          <w:lang w:val="en-US"/>
        </w:rPr>
        <w:t>labirinto</w:t>
      </w:r>
      <w:proofErr w:type="spellEnd"/>
      <w:r w:rsidRPr="00A8662A">
        <w:rPr>
          <w:rFonts w:ascii="Calibri" w:hAnsi="Calibri"/>
          <w:sz w:val="24"/>
          <w:szCs w:val="24"/>
          <w:lang w:val="en-US"/>
        </w:rPr>
        <w:t xml:space="preserve"> -&gt; checkpoint1 -&gt; checkpoint2 -&gt; ... -&gt; </w:t>
      </w:r>
      <w:proofErr w:type="spellStart"/>
      <w:r w:rsidRPr="00A8662A">
        <w:rPr>
          <w:rFonts w:ascii="Calibri" w:hAnsi="Calibri"/>
          <w:sz w:val="24"/>
          <w:szCs w:val="24"/>
          <w:lang w:val="en-US"/>
        </w:rPr>
        <w:t>ch</w:t>
      </w:r>
      <w:r>
        <w:rPr>
          <w:rFonts w:ascii="Calibri" w:hAnsi="Calibri"/>
          <w:sz w:val="24"/>
          <w:szCs w:val="24"/>
          <w:lang w:val="en-US"/>
        </w:rPr>
        <w:t>eckpoint_n</w:t>
      </w:r>
      <w:proofErr w:type="spellEnd"/>
      <w:r>
        <w:rPr>
          <w:rFonts w:ascii="Calibri" w:hAnsi="Calibri"/>
          <w:sz w:val="24"/>
          <w:szCs w:val="24"/>
          <w:lang w:val="en-US"/>
        </w:rPr>
        <w:t xml:space="preserve"> -&gt; </w:t>
      </w:r>
      <w:proofErr w:type="spellStart"/>
      <w:r>
        <w:rPr>
          <w:rFonts w:ascii="Calibri" w:hAnsi="Calibri"/>
          <w:sz w:val="24"/>
          <w:szCs w:val="24"/>
          <w:lang w:val="en-US"/>
        </w:rPr>
        <w:t>fim</w:t>
      </w:r>
      <w:proofErr w:type="spellEnd"/>
      <w:r>
        <w:rPr>
          <w:rFonts w:ascii="Calibri" w:hAnsi="Calibri"/>
          <w:sz w:val="24"/>
          <w:szCs w:val="24"/>
          <w:lang w:val="en-US"/>
        </w:rPr>
        <w:t xml:space="preserve"> do </w:t>
      </w:r>
      <w:proofErr w:type="spellStart"/>
      <w:r>
        <w:rPr>
          <w:rFonts w:ascii="Calibri" w:hAnsi="Calibri"/>
          <w:sz w:val="24"/>
          <w:szCs w:val="24"/>
          <w:lang w:val="en-US"/>
        </w:rPr>
        <w:t>labirinto</w:t>
      </w:r>
      <w:proofErr w:type="spellEnd"/>
    </w:p>
    <w:p w14:paraId="1EE171B2" w14:textId="55704C19" w:rsidR="00622617" w:rsidRPr="0044799D" w:rsidRDefault="00622617" w:rsidP="0044799D">
      <w:pPr>
        <w:pStyle w:val="PargrafodaLista"/>
        <w:numPr>
          <w:ilvl w:val="0"/>
          <w:numId w:val="12"/>
        </w:numPr>
        <w:jc w:val="both"/>
        <w:rPr>
          <w:rFonts w:ascii="Calibri" w:hAnsi="Calibri"/>
          <w:sz w:val="24"/>
          <w:szCs w:val="24"/>
        </w:rPr>
      </w:pPr>
      <w:r w:rsidRPr="0044799D">
        <w:rPr>
          <w:rFonts w:ascii="Calibri" w:hAnsi="Calibri"/>
          <w:sz w:val="24"/>
          <w:szCs w:val="24"/>
        </w:rPr>
        <w:t>Busca para trás (regressão) de estados relevantes.</w:t>
      </w:r>
    </w:p>
    <w:p w14:paraId="2DA8B20C" w14:textId="79A5094F" w:rsidR="0044799D" w:rsidRDefault="00A8662A" w:rsidP="0044799D">
      <w:pPr>
        <w:pStyle w:val="PargrafodaLista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Engenharia reversa. Estado inicial: Programa compilado/executando, estado final: fonte do programa</w:t>
      </w:r>
    </w:p>
    <w:p w14:paraId="4B630A38" w14:textId="657BD8AC" w:rsidR="00A8662A" w:rsidRPr="0044799D" w:rsidRDefault="00A8662A" w:rsidP="0044799D">
      <w:pPr>
        <w:pStyle w:val="PargrafodaLista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Fonte do programa &lt;- Programação &lt;- Saídas (outputs) &lt;- Entradas (inputs) &lt;- Programa compilado</w:t>
      </w:r>
    </w:p>
    <w:p w14:paraId="66DA07F6" w14:textId="77777777" w:rsidR="0044799D" w:rsidRPr="0044799D" w:rsidRDefault="0044799D" w:rsidP="0044799D">
      <w:pPr>
        <w:pStyle w:val="PargrafodaLista"/>
        <w:jc w:val="both"/>
        <w:rPr>
          <w:rFonts w:ascii="Calibri" w:hAnsi="Calibri"/>
          <w:sz w:val="24"/>
          <w:szCs w:val="24"/>
        </w:rPr>
      </w:pPr>
    </w:p>
    <w:p w14:paraId="359C2363" w14:textId="40CDE4AA" w:rsidR="008965EB" w:rsidRDefault="00622617" w:rsidP="00C16A63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6)Forneça um pedaço do grafo de planej</w:t>
      </w:r>
      <w:r w:rsidR="00294E6D">
        <w:rPr>
          <w:rFonts w:ascii="Calibri" w:hAnsi="Calibri"/>
          <w:sz w:val="24"/>
          <w:szCs w:val="24"/>
        </w:rPr>
        <w:t>a</w:t>
      </w:r>
      <w:r>
        <w:rPr>
          <w:rFonts w:ascii="Calibri" w:hAnsi="Calibri"/>
          <w:sz w:val="24"/>
          <w:szCs w:val="24"/>
        </w:rPr>
        <w:t>mento</w:t>
      </w:r>
      <w:r w:rsidR="00294E6D">
        <w:rPr>
          <w:rFonts w:ascii="Calibri" w:hAnsi="Calibri"/>
          <w:sz w:val="24"/>
          <w:szCs w:val="24"/>
        </w:rPr>
        <w:t xml:space="preserve"> para o problema que você apresentou na questão 3.</w:t>
      </w:r>
    </w:p>
    <w:p w14:paraId="35CA2340" w14:textId="3A20EBF6" w:rsidR="0044799D" w:rsidRDefault="00492F46" w:rsidP="00C16A63">
      <w:pPr>
        <w:jc w:val="both"/>
        <w:rPr>
          <w:rFonts w:ascii="Calibri" w:hAnsi="Calibri"/>
          <w:sz w:val="24"/>
          <w:szCs w:val="24"/>
        </w:rPr>
      </w:pPr>
      <w:r>
        <w:rPr>
          <w:noProof/>
        </w:rPr>
        <w:drawing>
          <wp:inline distT="0" distB="0" distL="0" distR="0" wp14:anchorId="56E4FF82" wp14:editId="6E24CC12">
            <wp:extent cx="5400675" cy="2817495"/>
            <wp:effectExtent l="0" t="0" r="9525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084E3" w14:textId="77777777" w:rsidR="009739FA" w:rsidRDefault="009739FA" w:rsidP="00C16A63">
      <w:pPr>
        <w:jc w:val="both"/>
        <w:rPr>
          <w:rFonts w:ascii="Calibri" w:hAnsi="Calibri"/>
          <w:sz w:val="24"/>
          <w:szCs w:val="24"/>
        </w:rPr>
      </w:pPr>
    </w:p>
    <w:p w14:paraId="58C524CD" w14:textId="14B5D02B" w:rsidR="00294E6D" w:rsidRDefault="00294E6D" w:rsidP="00C16A63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7)</w:t>
      </w:r>
      <w:r w:rsidR="003F5464">
        <w:rPr>
          <w:rFonts w:ascii="Calibri" w:hAnsi="Calibri"/>
          <w:sz w:val="24"/>
          <w:szCs w:val="24"/>
        </w:rPr>
        <w:t xml:space="preserve">O que é um </w:t>
      </w:r>
      <w:r w:rsidR="003F5464" w:rsidRPr="003F5464">
        <w:rPr>
          <w:rFonts w:ascii="Calibri" w:hAnsi="Calibri"/>
          <w:sz w:val="24"/>
          <w:szCs w:val="24"/>
        </w:rPr>
        <w:t xml:space="preserve">problema de </w:t>
      </w:r>
      <w:proofErr w:type="spellStart"/>
      <w:r w:rsidR="003F5464" w:rsidRPr="003F5464">
        <w:rPr>
          <w:rFonts w:ascii="Calibri" w:hAnsi="Calibri"/>
          <w:sz w:val="24"/>
          <w:szCs w:val="24"/>
        </w:rPr>
        <w:t>satisfatibilidade</w:t>
      </w:r>
      <w:proofErr w:type="spellEnd"/>
      <w:r w:rsidR="003F5464" w:rsidRPr="003F5464">
        <w:rPr>
          <w:rFonts w:ascii="Calibri" w:hAnsi="Calibri"/>
          <w:sz w:val="24"/>
          <w:szCs w:val="24"/>
        </w:rPr>
        <w:t xml:space="preserve"> booleana (SAT)</w:t>
      </w:r>
      <w:r w:rsidR="003F5464">
        <w:rPr>
          <w:rFonts w:ascii="Calibri" w:hAnsi="Calibri"/>
          <w:sz w:val="24"/>
          <w:szCs w:val="24"/>
        </w:rPr>
        <w:t>?</w:t>
      </w:r>
    </w:p>
    <w:p w14:paraId="1DFFBE64" w14:textId="2B811BDA" w:rsidR="00492F46" w:rsidRDefault="004E190B" w:rsidP="00C16A63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É um problema que determina se existe uma situação que satisfaz uma expressão booleana</w:t>
      </w:r>
    </w:p>
    <w:p w14:paraId="5CFC9B58" w14:textId="77777777" w:rsidR="0044799D" w:rsidRDefault="0044799D" w:rsidP="00C16A63">
      <w:pPr>
        <w:jc w:val="both"/>
        <w:rPr>
          <w:rFonts w:ascii="Calibri" w:hAnsi="Calibri"/>
          <w:sz w:val="24"/>
          <w:szCs w:val="24"/>
        </w:rPr>
      </w:pPr>
    </w:p>
    <w:p w14:paraId="10E49DC1" w14:textId="39EAA30E" w:rsidR="003F5464" w:rsidRDefault="003F5464" w:rsidP="00C16A63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8)Em problemas reais surgem dois aspectos normalmente não tratados com as técnicas de planejamento clássico, </w:t>
      </w:r>
      <w:r w:rsidR="00C16A63">
        <w:rPr>
          <w:rFonts w:ascii="Calibri" w:hAnsi="Calibri"/>
          <w:sz w:val="24"/>
          <w:szCs w:val="24"/>
        </w:rPr>
        <w:t xml:space="preserve">que estão </w:t>
      </w:r>
      <w:r>
        <w:rPr>
          <w:rFonts w:ascii="Calibri" w:hAnsi="Calibri"/>
          <w:sz w:val="24"/>
          <w:szCs w:val="24"/>
        </w:rPr>
        <w:t>indicados abaixo. Indique exemplos destas características no problema que você apresentou na questão 3:</w:t>
      </w:r>
    </w:p>
    <w:p w14:paraId="19D9519B" w14:textId="19BE933F" w:rsidR="003F5464" w:rsidRDefault="003F5464" w:rsidP="00C16A63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a) Escalonamento;</w:t>
      </w:r>
    </w:p>
    <w:p w14:paraId="3F2398DA" w14:textId="024DE136" w:rsidR="0044799D" w:rsidRDefault="004C18C7" w:rsidP="00C16A63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Em termos de escalonamento temporal, as ações devem ser executadas de forma sequencial: </w:t>
      </w:r>
      <w:proofErr w:type="spellStart"/>
      <w:r>
        <w:rPr>
          <w:rFonts w:ascii="Calibri" w:hAnsi="Calibri"/>
          <w:sz w:val="24"/>
          <w:szCs w:val="24"/>
        </w:rPr>
        <w:t>LigarChuveiro</w:t>
      </w:r>
      <w:proofErr w:type="spellEnd"/>
      <w:r w:rsidR="001900D4">
        <w:rPr>
          <w:rFonts w:ascii="Calibri" w:hAnsi="Calibri"/>
          <w:sz w:val="24"/>
          <w:szCs w:val="24"/>
        </w:rPr>
        <w:t>(5s)</w:t>
      </w:r>
      <w:r>
        <w:rPr>
          <w:rFonts w:ascii="Calibri" w:hAnsi="Calibri"/>
          <w:sz w:val="24"/>
          <w:szCs w:val="24"/>
        </w:rPr>
        <w:t xml:space="preserve"> -&gt; Enxaguar</w:t>
      </w:r>
      <w:r w:rsidR="001900D4">
        <w:rPr>
          <w:rFonts w:ascii="Calibri" w:hAnsi="Calibri"/>
          <w:sz w:val="24"/>
          <w:szCs w:val="24"/>
        </w:rPr>
        <w:t>(2m)</w:t>
      </w:r>
      <w:r>
        <w:rPr>
          <w:rFonts w:ascii="Calibri" w:hAnsi="Calibri"/>
          <w:sz w:val="24"/>
          <w:szCs w:val="24"/>
        </w:rPr>
        <w:t xml:space="preserve"> -&gt; Lavar</w:t>
      </w:r>
      <w:r w:rsidR="001900D4">
        <w:rPr>
          <w:rFonts w:ascii="Calibri" w:hAnsi="Calibri"/>
          <w:sz w:val="24"/>
          <w:szCs w:val="24"/>
        </w:rPr>
        <w:t>(5m)</w:t>
      </w:r>
      <w:r>
        <w:rPr>
          <w:rFonts w:ascii="Calibri" w:hAnsi="Calibri"/>
          <w:sz w:val="24"/>
          <w:szCs w:val="24"/>
        </w:rPr>
        <w:t xml:space="preserve"> -&gt; Enxaguar</w:t>
      </w:r>
      <w:r w:rsidR="001900D4">
        <w:rPr>
          <w:rFonts w:ascii="Calibri" w:hAnsi="Calibri"/>
          <w:sz w:val="24"/>
          <w:szCs w:val="24"/>
        </w:rPr>
        <w:t>(2m)</w:t>
      </w:r>
      <w:r>
        <w:rPr>
          <w:rFonts w:ascii="Calibri" w:hAnsi="Calibri"/>
          <w:sz w:val="24"/>
          <w:szCs w:val="24"/>
        </w:rPr>
        <w:t xml:space="preserve"> -&gt; Enxugar</w:t>
      </w:r>
      <w:r w:rsidR="001900D4">
        <w:rPr>
          <w:rFonts w:ascii="Calibri" w:hAnsi="Calibri"/>
          <w:sz w:val="24"/>
          <w:szCs w:val="24"/>
        </w:rPr>
        <w:t xml:space="preserve"> (3m)</w:t>
      </w:r>
      <w:r>
        <w:rPr>
          <w:rFonts w:ascii="Calibri" w:hAnsi="Calibri"/>
          <w:sz w:val="24"/>
          <w:szCs w:val="24"/>
        </w:rPr>
        <w:t>.</w:t>
      </w:r>
    </w:p>
    <w:p w14:paraId="77C59AC4" w14:textId="77777777" w:rsidR="004C18C7" w:rsidRDefault="004C18C7" w:rsidP="00C16A63">
      <w:pPr>
        <w:jc w:val="both"/>
        <w:rPr>
          <w:rFonts w:ascii="Calibri" w:hAnsi="Calibri"/>
          <w:sz w:val="24"/>
          <w:szCs w:val="24"/>
        </w:rPr>
      </w:pPr>
    </w:p>
    <w:p w14:paraId="45A01769" w14:textId="7D4C6F23" w:rsidR="003F5464" w:rsidRDefault="003F5464" w:rsidP="00C16A63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b) Restrições de recursos.</w:t>
      </w:r>
    </w:p>
    <w:p w14:paraId="20B9C4E4" w14:textId="2511DED9" w:rsidR="001900D4" w:rsidRDefault="0057661F" w:rsidP="00C16A63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Uma pessoa não pode estar em dois chuveiros ao mesmo tempo; Uma pessoa não pode fazer múltiplas ações ao mesmo tempo.</w:t>
      </w:r>
    </w:p>
    <w:p w14:paraId="5BB2F9C7" w14:textId="77777777" w:rsidR="0044799D" w:rsidRDefault="0044799D" w:rsidP="00C16A63">
      <w:pPr>
        <w:jc w:val="both"/>
        <w:rPr>
          <w:rFonts w:ascii="Calibri" w:hAnsi="Calibri"/>
          <w:sz w:val="24"/>
          <w:szCs w:val="24"/>
        </w:rPr>
      </w:pPr>
    </w:p>
    <w:p w14:paraId="297D13F0" w14:textId="7C253E33" w:rsidR="003F5464" w:rsidRDefault="003F5464" w:rsidP="00C16A63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9)</w:t>
      </w:r>
      <w:r w:rsidR="000A2608">
        <w:rPr>
          <w:rFonts w:ascii="Calibri" w:hAnsi="Calibri"/>
          <w:sz w:val="24"/>
          <w:szCs w:val="24"/>
        </w:rPr>
        <w:t>O que seria o caminho crítico neste problema da questão 8?</w:t>
      </w:r>
    </w:p>
    <w:p w14:paraId="3BD034D8" w14:textId="032C60E4" w:rsidR="0044799D" w:rsidRDefault="00225260" w:rsidP="00C16A63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 caminho crítico é o único que existe, já que o procedimento de tomar banho segue uma ordem sequencial de ações.</w:t>
      </w:r>
    </w:p>
    <w:p w14:paraId="588DC319" w14:textId="07BEC0FF" w:rsidR="00225260" w:rsidRDefault="00225260" w:rsidP="00C16A63">
      <w:pPr>
        <w:jc w:val="both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LigarChuveiro</w:t>
      </w:r>
      <w:proofErr w:type="spellEnd"/>
      <w:r>
        <w:rPr>
          <w:rFonts w:ascii="Calibri" w:hAnsi="Calibri"/>
          <w:sz w:val="24"/>
          <w:szCs w:val="24"/>
        </w:rPr>
        <w:t>(0:00 – 0:05)</w:t>
      </w:r>
    </w:p>
    <w:p w14:paraId="3BFE9FB3" w14:textId="0D3931EF" w:rsidR="00225260" w:rsidRDefault="00225260" w:rsidP="00C16A63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Enxaguar(0:05 – 2:05)</w:t>
      </w:r>
    </w:p>
    <w:p w14:paraId="663D5C9D" w14:textId="759F478F" w:rsidR="00225260" w:rsidRDefault="00225260" w:rsidP="00C16A63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Lavar(2:05 – 7:05)</w:t>
      </w:r>
    </w:p>
    <w:p w14:paraId="7A89321B" w14:textId="6D3B971A" w:rsidR="00225260" w:rsidRDefault="00225260" w:rsidP="00C16A63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Enxaguar(7:05 – 9:05)</w:t>
      </w:r>
    </w:p>
    <w:p w14:paraId="2220A766" w14:textId="2B56B355" w:rsidR="00225260" w:rsidRDefault="00225260" w:rsidP="00C16A63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Enxugar(9:05 – 12:05)</w:t>
      </w:r>
    </w:p>
    <w:p w14:paraId="382A9B2C" w14:textId="1B73B60C" w:rsidR="00225260" w:rsidRDefault="00225260" w:rsidP="00C16A63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Total: 12 minutos e 5 segundos.</w:t>
      </w:r>
    </w:p>
    <w:p w14:paraId="08488C65" w14:textId="77777777" w:rsidR="00137D72" w:rsidRDefault="00137D72" w:rsidP="00C16A63">
      <w:pPr>
        <w:jc w:val="both"/>
        <w:rPr>
          <w:rFonts w:ascii="Calibri" w:hAnsi="Calibri"/>
          <w:sz w:val="24"/>
          <w:szCs w:val="24"/>
        </w:rPr>
      </w:pPr>
    </w:p>
    <w:p w14:paraId="66F7A8C9" w14:textId="3D88284C" w:rsidR="000A2608" w:rsidRDefault="000A2608" w:rsidP="00C16A63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10)</w:t>
      </w:r>
      <w:r w:rsidR="00D704E8">
        <w:rPr>
          <w:rFonts w:ascii="Calibri" w:hAnsi="Calibri"/>
          <w:sz w:val="24"/>
          <w:szCs w:val="24"/>
        </w:rPr>
        <w:t>Qual a diferença entre os problemas em que se usa P</w:t>
      </w:r>
      <w:r w:rsidR="00D704E8" w:rsidRPr="00D704E8">
        <w:rPr>
          <w:rFonts w:ascii="Calibri" w:hAnsi="Calibri"/>
          <w:sz w:val="24"/>
          <w:szCs w:val="24"/>
        </w:rPr>
        <w:t xml:space="preserve">lanejamento sem </w:t>
      </w:r>
      <w:r w:rsidR="00D704E8">
        <w:rPr>
          <w:rFonts w:ascii="Calibri" w:hAnsi="Calibri"/>
          <w:sz w:val="24"/>
          <w:szCs w:val="24"/>
        </w:rPr>
        <w:t>S</w:t>
      </w:r>
      <w:r w:rsidR="00D704E8" w:rsidRPr="00D704E8">
        <w:rPr>
          <w:rFonts w:ascii="Calibri" w:hAnsi="Calibri"/>
          <w:sz w:val="24"/>
          <w:szCs w:val="24"/>
        </w:rPr>
        <w:t>ensores</w:t>
      </w:r>
      <w:r w:rsidR="00D704E8">
        <w:rPr>
          <w:rFonts w:ascii="Calibri" w:hAnsi="Calibri"/>
          <w:sz w:val="24"/>
          <w:szCs w:val="24"/>
        </w:rPr>
        <w:t>, P</w:t>
      </w:r>
      <w:r w:rsidR="00D704E8" w:rsidRPr="00D704E8">
        <w:rPr>
          <w:rFonts w:ascii="Calibri" w:hAnsi="Calibri"/>
          <w:sz w:val="24"/>
          <w:szCs w:val="24"/>
        </w:rPr>
        <w:t xml:space="preserve">lanejamento de </w:t>
      </w:r>
      <w:r w:rsidR="00D704E8">
        <w:rPr>
          <w:rFonts w:ascii="Calibri" w:hAnsi="Calibri"/>
          <w:sz w:val="24"/>
          <w:szCs w:val="24"/>
        </w:rPr>
        <w:t>C</w:t>
      </w:r>
      <w:r w:rsidR="00D704E8" w:rsidRPr="00D704E8">
        <w:rPr>
          <w:rFonts w:ascii="Calibri" w:hAnsi="Calibri"/>
          <w:sz w:val="24"/>
          <w:szCs w:val="24"/>
        </w:rPr>
        <w:t>ontingência</w:t>
      </w:r>
      <w:r w:rsidR="00D704E8">
        <w:rPr>
          <w:rFonts w:ascii="Calibri" w:hAnsi="Calibri"/>
          <w:sz w:val="24"/>
          <w:szCs w:val="24"/>
        </w:rPr>
        <w:t xml:space="preserve"> e P</w:t>
      </w:r>
      <w:r w:rsidR="00D704E8" w:rsidRPr="00D704E8">
        <w:rPr>
          <w:rFonts w:ascii="Calibri" w:hAnsi="Calibri"/>
          <w:sz w:val="24"/>
          <w:szCs w:val="24"/>
        </w:rPr>
        <w:t xml:space="preserve">lanejamento </w:t>
      </w:r>
      <w:r w:rsidR="00D704E8">
        <w:rPr>
          <w:rFonts w:ascii="Calibri" w:hAnsi="Calibri"/>
          <w:sz w:val="24"/>
          <w:szCs w:val="24"/>
        </w:rPr>
        <w:t>O</w:t>
      </w:r>
      <w:r w:rsidR="00D704E8" w:rsidRPr="00D704E8">
        <w:rPr>
          <w:rFonts w:ascii="Calibri" w:hAnsi="Calibri"/>
          <w:sz w:val="24"/>
          <w:szCs w:val="24"/>
        </w:rPr>
        <w:t xml:space="preserve">n-line e </w:t>
      </w:r>
      <w:r w:rsidR="00D704E8">
        <w:rPr>
          <w:rFonts w:ascii="Calibri" w:hAnsi="Calibri"/>
          <w:sz w:val="24"/>
          <w:szCs w:val="24"/>
        </w:rPr>
        <w:t>R</w:t>
      </w:r>
      <w:r w:rsidR="00D704E8" w:rsidRPr="00D704E8">
        <w:rPr>
          <w:rFonts w:ascii="Calibri" w:hAnsi="Calibri"/>
          <w:sz w:val="24"/>
          <w:szCs w:val="24"/>
        </w:rPr>
        <w:t>eplanejamento</w:t>
      </w:r>
      <w:r w:rsidR="00D704E8">
        <w:rPr>
          <w:rFonts w:ascii="Calibri" w:hAnsi="Calibri"/>
          <w:sz w:val="24"/>
          <w:szCs w:val="24"/>
        </w:rPr>
        <w:t>? Além de diferenciá-los, cite um exemplo de cada (diferente dos apresentados) e justifique.</w:t>
      </w:r>
    </w:p>
    <w:p w14:paraId="2B7EBFAE" w14:textId="1F0A80B1" w:rsidR="0044799D" w:rsidRDefault="00C806A5" w:rsidP="00C16A63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Planejamento sem sensores: ambientes sem observações;</w:t>
      </w:r>
    </w:p>
    <w:p w14:paraId="14144D20" w14:textId="58C45580" w:rsidR="00455EB0" w:rsidRDefault="00455EB0" w:rsidP="00C16A63">
      <w:pPr>
        <w:jc w:val="both"/>
        <w:rPr>
          <w:rFonts w:ascii="Calibri" w:hAnsi="Calibri"/>
          <w:sz w:val="24"/>
          <w:szCs w:val="24"/>
        </w:rPr>
      </w:pPr>
    </w:p>
    <w:p w14:paraId="0A52B890" w14:textId="3D37DF60" w:rsidR="00455EB0" w:rsidRDefault="00455EB0" w:rsidP="00C16A63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No planejamento sem sensores, estima-se o conjunto de todas as possibilidades e avalia-se aquelas que satisfazem o problema; no planejamento de contingência, preza-se pela ordem de manipulação dos fatores e possíveis cenários de ocorrência, ou seja, as fórmulas levam em consideração possíveis estados para as variáveis; e, no planejamento on-line e replanejamento, o sistema avalia sua posição na resolução do problema de forma a conformar o seu processo as regras estipuladas, portanto, se ele percebe que está resolvendo etapas com precedência, ele usará regras para alinhar o seu processo à estrutura de resolução mais plausível ou previamente definida para então seguir com suas tarefas.</w:t>
      </w:r>
    </w:p>
    <w:p w14:paraId="66C2C31E" w14:textId="77777777" w:rsidR="00455EB0" w:rsidRDefault="00455EB0" w:rsidP="00C16A63">
      <w:pPr>
        <w:jc w:val="both"/>
        <w:rPr>
          <w:rFonts w:ascii="Calibri" w:hAnsi="Calibri"/>
          <w:sz w:val="24"/>
          <w:szCs w:val="24"/>
        </w:rPr>
      </w:pPr>
    </w:p>
    <w:p w14:paraId="3C181A3D" w14:textId="68410295" w:rsidR="00455EB0" w:rsidRDefault="00455EB0" w:rsidP="00C16A63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Exemplos: </w:t>
      </w:r>
    </w:p>
    <w:p w14:paraId="210D0BB6" w14:textId="7F978A59" w:rsidR="00455EB0" w:rsidRDefault="00455EB0" w:rsidP="00001CD9">
      <w:pPr>
        <w:ind w:left="708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- Planejamento sem sensores: </w:t>
      </w:r>
      <w:r w:rsidR="00001CD9">
        <w:rPr>
          <w:rFonts w:ascii="Calibri" w:hAnsi="Calibri"/>
          <w:sz w:val="24"/>
          <w:szCs w:val="24"/>
        </w:rPr>
        <w:t xml:space="preserve">um teste de personalidade, ele avalia resultados de cada pergunta e, a partir das regras definidas, manipula os valores obtidos de </w:t>
      </w:r>
      <w:r w:rsidR="00001CD9">
        <w:rPr>
          <w:rFonts w:ascii="Calibri" w:hAnsi="Calibri"/>
          <w:sz w:val="24"/>
          <w:szCs w:val="24"/>
        </w:rPr>
        <w:lastRenderedPageBreak/>
        <w:t xml:space="preserve">forma a definir uma resolução para o problema com o maior grau de confiabilidade. </w:t>
      </w:r>
    </w:p>
    <w:p w14:paraId="7A697570" w14:textId="153E1B07" w:rsidR="00455EB0" w:rsidRDefault="00455EB0" w:rsidP="00001CD9">
      <w:pPr>
        <w:ind w:left="708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Planejamento de Conti</w:t>
      </w:r>
      <w:r w:rsidR="00B85B04">
        <w:rPr>
          <w:rFonts w:ascii="Calibri" w:hAnsi="Calibri"/>
          <w:sz w:val="24"/>
          <w:szCs w:val="24"/>
        </w:rPr>
        <w:t>n</w:t>
      </w:r>
      <w:r>
        <w:rPr>
          <w:rFonts w:ascii="Calibri" w:hAnsi="Calibri"/>
          <w:sz w:val="24"/>
          <w:szCs w:val="24"/>
        </w:rPr>
        <w:t xml:space="preserve">gência: </w:t>
      </w:r>
      <w:r w:rsidR="00001CD9">
        <w:rPr>
          <w:rFonts w:ascii="Calibri" w:hAnsi="Calibri"/>
          <w:sz w:val="24"/>
          <w:szCs w:val="24"/>
        </w:rPr>
        <w:t xml:space="preserve">uma IA </w:t>
      </w:r>
      <w:r w:rsidR="00001CD9" w:rsidRPr="00001CD9">
        <w:rPr>
          <w:rFonts w:ascii="Calibri" w:hAnsi="Calibri"/>
          <w:i/>
          <w:iCs/>
          <w:sz w:val="24"/>
          <w:szCs w:val="24"/>
        </w:rPr>
        <w:t>bot</w:t>
      </w:r>
      <w:r w:rsidR="00001CD9">
        <w:rPr>
          <w:rFonts w:ascii="Calibri" w:hAnsi="Calibri"/>
          <w:sz w:val="24"/>
          <w:szCs w:val="24"/>
        </w:rPr>
        <w:t xml:space="preserve"> de jogo, ela avalia quais decisões tomar e como derrotar o oponente com base em regras que avaliam o cenário corrente e não um conjunto global de todos os cenários possíveis; portanto, ela obtém informações da jogada e as usa para definir os seus movimentos, podendo variar a sua dificuldade em relação ao oponente.</w:t>
      </w:r>
    </w:p>
    <w:p w14:paraId="1729F2AC" w14:textId="577A98A0" w:rsidR="00455EB0" w:rsidRPr="00001CD9" w:rsidRDefault="00001CD9" w:rsidP="00001CD9">
      <w:pPr>
        <w:ind w:left="708"/>
        <w:jc w:val="both"/>
        <w:rPr>
          <w:rFonts w:ascii="Calibri" w:hAnsi="Calibri"/>
          <w:sz w:val="24"/>
          <w:szCs w:val="24"/>
        </w:rPr>
      </w:pPr>
      <w:r w:rsidRPr="00001CD9">
        <w:rPr>
          <w:rFonts w:ascii="Calibri" w:hAnsi="Calibri"/>
          <w:sz w:val="24"/>
          <w:szCs w:val="24"/>
        </w:rPr>
        <w:t xml:space="preserve">- Planejamento On-line e Replanejamento: </w:t>
      </w:r>
      <w:r>
        <w:rPr>
          <w:rFonts w:ascii="Calibri" w:hAnsi="Calibri"/>
          <w:sz w:val="24"/>
          <w:szCs w:val="24"/>
        </w:rPr>
        <w:t xml:space="preserve">um </w:t>
      </w:r>
      <w:r w:rsidRPr="00001CD9">
        <w:rPr>
          <w:rFonts w:ascii="Calibri" w:hAnsi="Calibri"/>
          <w:i/>
          <w:iCs/>
          <w:sz w:val="24"/>
          <w:szCs w:val="24"/>
        </w:rPr>
        <w:t>bot</w:t>
      </w:r>
      <w:r>
        <w:rPr>
          <w:rFonts w:ascii="Calibri" w:hAnsi="Calibri"/>
          <w:sz w:val="24"/>
          <w:szCs w:val="24"/>
        </w:rPr>
        <w:t xml:space="preserve"> de trading, ele avalia métricas de risco, volatilidade, grau de forças, suportes e resistência; portanto, se um dos fatores utilizado na estratégia de trading estiver fora dos níveis estipulados, ele pode rever o capital investido e aplicar regras de investimentos e outros para melhorar o seu estado atual em relação ao objetivo almejado. Esta IA </w:t>
      </w:r>
      <w:proofErr w:type="gramStart"/>
      <w:r>
        <w:rPr>
          <w:rFonts w:ascii="Calibri" w:hAnsi="Calibri"/>
          <w:sz w:val="24"/>
          <w:szCs w:val="24"/>
        </w:rPr>
        <w:t>está</w:t>
      </w:r>
      <w:proofErr w:type="gramEnd"/>
      <w:r>
        <w:rPr>
          <w:rFonts w:ascii="Calibri" w:hAnsi="Calibri"/>
          <w:sz w:val="24"/>
          <w:szCs w:val="24"/>
        </w:rPr>
        <w:t xml:space="preserve"> sempre conformando seu modelo à realidade e testando o quão falível são suas montagens</w:t>
      </w:r>
      <w:r w:rsidR="00B85B04">
        <w:rPr>
          <w:rFonts w:ascii="Calibri" w:hAnsi="Calibri"/>
          <w:sz w:val="24"/>
          <w:szCs w:val="24"/>
        </w:rPr>
        <w:t>, autorregulando-se para não tomar um risco fora do esperado e manter o equilíbrio entre risco-retorno.</w:t>
      </w:r>
    </w:p>
    <w:p w14:paraId="23E677DA" w14:textId="5B909C84" w:rsidR="00001CD9" w:rsidRPr="00001CD9" w:rsidRDefault="00001CD9" w:rsidP="00C16A63">
      <w:pPr>
        <w:jc w:val="both"/>
        <w:rPr>
          <w:rFonts w:ascii="Calibri" w:hAnsi="Calibri"/>
          <w:sz w:val="24"/>
          <w:szCs w:val="24"/>
        </w:rPr>
      </w:pPr>
    </w:p>
    <w:p w14:paraId="55D1683E" w14:textId="77777777" w:rsidR="00001CD9" w:rsidRPr="00001CD9" w:rsidRDefault="00001CD9" w:rsidP="00C16A63">
      <w:pPr>
        <w:jc w:val="both"/>
        <w:rPr>
          <w:rFonts w:ascii="Calibri" w:hAnsi="Calibri"/>
          <w:sz w:val="24"/>
          <w:szCs w:val="24"/>
        </w:rPr>
      </w:pPr>
    </w:p>
    <w:p w14:paraId="7F5E4302" w14:textId="77777777" w:rsidR="0079748C" w:rsidRPr="00C806A5" w:rsidRDefault="0079748C" w:rsidP="00C16A63">
      <w:pPr>
        <w:jc w:val="both"/>
        <w:rPr>
          <w:rFonts w:ascii="Calibri" w:hAnsi="Calibri"/>
          <w:sz w:val="24"/>
          <w:szCs w:val="24"/>
        </w:rPr>
      </w:pPr>
    </w:p>
    <w:p w14:paraId="6C9C95C3" w14:textId="388C4868" w:rsidR="00D704E8" w:rsidRDefault="00D704E8" w:rsidP="00C16A63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11)</w:t>
      </w:r>
      <w:r w:rsidR="00047D5F">
        <w:rPr>
          <w:rFonts w:ascii="Calibri" w:hAnsi="Calibri"/>
          <w:sz w:val="24"/>
          <w:szCs w:val="24"/>
        </w:rPr>
        <w:t>Que tipos de dificuldades são acrescentadas quando se trabalha com P</w:t>
      </w:r>
      <w:r w:rsidR="00047D5F" w:rsidRPr="00047D5F">
        <w:rPr>
          <w:rFonts w:ascii="Calibri" w:hAnsi="Calibri"/>
          <w:sz w:val="24"/>
          <w:szCs w:val="24"/>
        </w:rPr>
        <w:t>roblema</w:t>
      </w:r>
      <w:r w:rsidR="00047D5F">
        <w:rPr>
          <w:rFonts w:ascii="Calibri" w:hAnsi="Calibri"/>
          <w:sz w:val="24"/>
          <w:szCs w:val="24"/>
        </w:rPr>
        <w:t>s</w:t>
      </w:r>
      <w:r w:rsidR="00047D5F" w:rsidRPr="00047D5F">
        <w:rPr>
          <w:rFonts w:ascii="Calibri" w:hAnsi="Calibri"/>
          <w:sz w:val="24"/>
          <w:szCs w:val="24"/>
        </w:rPr>
        <w:t xml:space="preserve"> de </w:t>
      </w:r>
      <w:r w:rsidR="00047D5F">
        <w:rPr>
          <w:rFonts w:ascii="Calibri" w:hAnsi="Calibri"/>
          <w:sz w:val="24"/>
          <w:szCs w:val="24"/>
        </w:rPr>
        <w:t>P</w:t>
      </w:r>
      <w:r w:rsidR="00047D5F" w:rsidRPr="00047D5F">
        <w:rPr>
          <w:rFonts w:ascii="Calibri" w:hAnsi="Calibri"/>
          <w:sz w:val="24"/>
          <w:szCs w:val="24"/>
        </w:rPr>
        <w:t xml:space="preserve">lanejamento </w:t>
      </w:r>
      <w:r w:rsidR="00047D5F">
        <w:rPr>
          <w:rFonts w:ascii="Calibri" w:hAnsi="Calibri"/>
          <w:sz w:val="24"/>
          <w:szCs w:val="24"/>
        </w:rPr>
        <w:t>M</w:t>
      </w:r>
      <w:r w:rsidR="00047D5F" w:rsidRPr="00047D5F">
        <w:rPr>
          <w:rFonts w:ascii="Calibri" w:hAnsi="Calibri"/>
          <w:sz w:val="24"/>
          <w:szCs w:val="24"/>
        </w:rPr>
        <w:t>ultiagente</w:t>
      </w:r>
      <w:r w:rsidR="00047D5F">
        <w:rPr>
          <w:rFonts w:ascii="Calibri" w:hAnsi="Calibri"/>
          <w:sz w:val="24"/>
          <w:szCs w:val="24"/>
        </w:rPr>
        <w:t>?</w:t>
      </w:r>
    </w:p>
    <w:p w14:paraId="78C2A195" w14:textId="58ED0498" w:rsidR="0044799D" w:rsidRDefault="0044799D" w:rsidP="00C16A63">
      <w:pPr>
        <w:jc w:val="both"/>
        <w:rPr>
          <w:rFonts w:ascii="Calibri" w:hAnsi="Calibri"/>
          <w:sz w:val="24"/>
          <w:szCs w:val="24"/>
        </w:rPr>
      </w:pPr>
    </w:p>
    <w:p w14:paraId="17D616C9" w14:textId="092319B9" w:rsidR="00CD6AB1" w:rsidRDefault="00CD6AB1" w:rsidP="00C16A63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 problema de coordenação entre multiagentes</w:t>
      </w:r>
      <w:r w:rsidR="00FE4F0B">
        <w:rPr>
          <w:rFonts w:ascii="Calibri" w:hAnsi="Calibri"/>
          <w:sz w:val="24"/>
          <w:szCs w:val="24"/>
        </w:rPr>
        <w:t xml:space="preserve"> em uma rede de informações pode se tornar um impasse devido à descentralização da informação e à falta de adaptadores ou conectores entre os dispositivos e suas mensagens. Há também uma dificuldade no que tange à estratégia de cooperação entre agentes que se dá em execução, podendo resultar na falta de noção dos agentes sobre o que um coletivo desses agentes precisa.</w:t>
      </w:r>
    </w:p>
    <w:p w14:paraId="03FBAC24" w14:textId="77777777" w:rsidR="00CD6AB1" w:rsidRDefault="00CD6AB1" w:rsidP="00C16A63">
      <w:pPr>
        <w:jc w:val="both"/>
        <w:rPr>
          <w:rFonts w:ascii="Calibri" w:hAnsi="Calibri"/>
          <w:sz w:val="24"/>
          <w:szCs w:val="24"/>
        </w:rPr>
      </w:pPr>
    </w:p>
    <w:p w14:paraId="6B76D237" w14:textId="08DC2403" w:rsidR="00987FF3" w:rsidRDefault="00987FF3">
      <w:pPr>
        <w:rPr>
          <w:rFonts w:ascii="Calibri" w:hAnsi="Calibri"/>
          <w:sz w:val="24"/>
          <w:szCs w:val="24"/>
        </w:rPr>
      </w:pPr>
    </w:p>
    <w:p w14:paraId="7C54C555" w14:textId="77777777" w:rsidR="00405B78" w:rsidRDefault="00405B78" w:rsidP="00987FF3">
      <w:pPr>
        <w:jc w:val="both"/>
        <w:rPr>
          <w:rFonts w:ascii="Calibri" w:hAnsi="Calibri"/>
          <w:sz w:val="24"/>
          <w:szCs w:val="24"/>
        </w:rPr>
      </w:pPr>
    </w:p>
    <w:p w14:paraId="6E1C295F" w14:textId="1700A953" w:rsidR="00405B78" w:rsidRPr="00405B78" w:rsidRDefault="009C0CB1" w:rsidP="00CA15D0">
      <w:pPr>
        <w:jc w:val="center"/>
        <w:rPr>
          <w:rFonts w:ascii="Calibri" w:hAnsi="Calibri"/>
          <w:smallCaps/>
          <w:sz w:val="24"/>
          <w:szCs w:val="24"/>
        </w:rPr>
      </w:pPr>
      <w:r>
        <w:rPr>
          <w:rFonts w:ascii="Calibri" w:hAnsi="Calibri"/>
          <w:smallCaps/>
          <w:sz w:val="24"/>
          <w:szCs w:val="24"/>
        </w:rPr>
        <w:t>Estes conceitos serão muito úteis quando você trabalhar com sistemas reais de grande porte, o que acontecerá dentro de alguns anos, quando você será reconhecido por sua experiência e competência</w:t>
      </w:r>
      <w:r w:rsidR="00405B78" w:rsidRPr="00405B78">
        <w:rPr>
          <w:rFonts w:ascii="Calibri" w:hAnsi="Calibri"/>
          <w:smallCaps/>
          <w:sz w:val="24"/>
          <w:szCs w:val="24"/>
        </w:rPr>
        <w:t xml:space="preserve">! </w:t>
      </w:r>
      <w:r>
        <w:rPr>
          <w:rFonts w:ascii="Calibri" w:hAnsi="Calibri"/>
          <w:smallCaps/>
          <w:sz w:val="24"/>
          <w:szCs w:val="24"/>
        </w:rPr>
        <w:t>Siga em frente sempre</w:t>
      </w:r>
      <w:r w:rsidR="00405B78" w:rsidRPr="00405B78">
        <w:rPr>
          <w:rFonts w:ascii="Calibri" w:hAnsi="Calibri"/>
          <w:smallCaps/>
          <w:sz w:val="24"/>
          <w:szCs w:val="24"/>
        </w:rPr>
        <w:t>!!</w:t>
      </w:r>
    </w:p>
    <w:p w14:paraId="1DBC381E" w14:textId="77777777" w:rsidR="00405B78" w:rsidRPr="009C0CB1" w:rsidRDefault="00405B78" w:rsidP="00987FF3">
      <w:pPr>
        <w:jc w:val="both"/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518E37A" w14:textId="796C1CDC" w:rsidR="00AC10AB" w:rsidRPr="006A26C7" w:rsidRDefault="00AC10AB" w:rsidP="006A26C7">
      <w:pPr>
        <w:jc w:val="both"/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C0CB1"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COMO E ONDE ENTREGAR</w:t>
      </w:r>
      <w:r w:rsidR="004017CA" w:rsidRPr="009C0CB1"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TUDO</w:t>
      </w:r>
      <w:r w:rsidRPr="009C0CB1"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?</w:t>
      </w:r>
      <w:r w:rsidR="009C0CB1"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C0CB1" w:rsidRPr="009C0CB1">
        <w:rPr>
          <w:rFonts w:asciiTheme="minorHAnsi" w:hAnsiTheme="minorHAnsi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Este trabalho deverá ser entregue no link correspondente ao trabalho 08, disponível no </w:t>
      </w:r>
      <w:proofErr w:type="spellStart"/>
      <w:r w:rsidR="009C0CB1">
        <w:rPr>
          <w:rFonts w:asciiTheme="minorHAnsi" w:hAnsiTheme="minorHAnsi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</w:t>
      </w:r>
      <w:r w:rsidR="009C0CB1" w:rsidRPr="009C0CB1">
        <w:rPr>
          <w:rFonts w:asciiTheme="minorHAnsi" w:hAnsiTheme="minorHAnsi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lackboard</w:t>
      </w:r>
      <w:proofErr w:type="spellEnd"/>
      <w:r w:rsidR="009C0CB1" w:rsidRPr="009C0CB1">
        <w:rPr>
          <w:rFonts w:asciiTheme="minorHAnsi" w:hAnsiTheme="minorHAnsi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em Atividades Pedagógicas – </w:t>
      </w:r>
      <w:r w:rsidR="009C0CB1">
        <w:rPr>
          <w:rFonts w:asciiTheme="minorHAnsi" w:hAnsiTheme="minorHAnsi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="009C0CB1" w:rsidRPr="009C0CB1">
        <w:rPr>
          <w:rFonts w:asciiTheme="minorHAnsi" w:hAnsiTheme="minorHAnsi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ula do dia 15/junho/2021.</w:t>
      </w:r>
    </w:p>
    <w:sectPr w:rsidR="00AC10AB" w:rsidRPr="006A26C7" w:rsidSect="00115B51">
      <w:headerReference w:type="default" r:id="rId10"/>
      <w:footerReference w:type="default" r:id="rId11"/>
      <w:pgSz w:w="11907" w:h="16840" w:code="9"/>
      <w:pgMar w:top="1701" w:right="1701" w:bottom="1701" w:left="1701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BBDC2" w14:textId="77777777" w:rsidR="00E31C56" w:rsidRDefault="00E31C56">
      <w:r>
        <w:separator/>
      </w:r>
    </w:p>
  </w:endnote>
  <w:endnote w:type="continuationSeparator" w:id="0">
    <w:p w14:paraId="2785A851" w14:textId="77777777" w:rsidR="00E31C56" w:rsidRDefault="00E31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329AC" w14:textId="4A81091F" w:rsidR="006516DE" w:rsidRDefault="006516DE" w:rsidP="002A7B9C">
    <w:pPr>
      <w:pStyle w:val="Rodap"/>
      <w:rPr>
        <w:rFonts w:ascii="Arial" w:hAnsi="Arial"/>
      </w:rPr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DFED8" w14:textId="77777777" w:rsidR="00E31C56" w:rsidRDefault="00E31C56">
      <w:r>
        <w:separator/>
      </w:r>
    </w:p>
  </w:footnote>
  <w:footnote w:type="continuationSeparator" w:id="0">
    <w:p w14:paraId="177AB6E9" w14:textId="77777777" w:rsidR="00E31C56" w:rsidRDefault="00E31C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DF3E5" w14:textId="532DE8E4" w:rsidR="00BD66EC" w:rsidRDefault="006516DE" w:rsidP="00980102">
    <w:pPr>
      <w:pStyle w:val="Cabealho"/>
      <w:tabs>
        <w:tab w:val="left" w:pos="2694"/>
      </w:tabs>
      <w:rPr>
        <w:rFonts w:ascii="Arial" w:hAnsi="Arial"/>
        <w:sz w:val="24"/>
      </w:rPr>
    </w:pPr>
    <w:r>
      <w:rPr>
        <w:rFonts w:ascii="Arial" w:hAnsi="Arial"/>
        <w:b/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B69"/>
    <w:multiLevelType w:val="hybridMultilevel"/>
    <w:tmpl w:val="A1F47ABA"/>
    <w:lvl w:ilvl="0" w:tplc="04160013">
      <w:start w:val="1"/>
      <w:numFmt w:val="upperRoman"/>
      <w:lvlText w:val="%1."/>
      <w:lvlJc w:val="right"/>
      <w:pPr>
        <w:tabs>
          <w:tab w:val="num" w:pos="728"/>
        </w:tabs>
        <w:ind w:left="728" w:hanging="18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1" w15:restartNumberingAfterBreak="0">
    <w:nsid w:val="09BE7CDA"/>
    <w:multiLevelType w:val="hybridMultilevel"/>
    <w:tmpl w:val="6148A560"/>
    <w:lvl w:ilvl="0" w:tplc="556C9E88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70731"/>
    <w:multiLevelType w:val="hybridMultilevel"/>
    <w:tmpl w:val="09F084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43BDC"/>
    <w:multiLevelType w:val="hybridMultilevel"/>
    <w:tmpl w:val="4FECA6A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D06435"/>
    <w:multiLevelType w:val="hybridMultilevel"/>
    <w:tmpl w:val="51826216"/>
    <w:lvl w:ilvl="0" w:tplc="0416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/>
      </w:rPr>
    </w:lvl>
    <w:lvl w:ilvl="1" w:tplc="04160017">
      <w:start w:val="1"/>
      <w:numFmt w:val="lowerLetter"/>
      <w:lvlText w:val="%2)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5C7379A5"/>
    <w:multiLevelType w:val="hybridMultilevel"/>
    <w:tmpl w:val="F118A9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4782"/>
    <w:multiLevelType w:val="hybridMultilevel"/>
    <w:tmpl w:val="A0D6BD0A"/>
    <w:lvl w:ilvl="0" w:tplc="E650331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C4B3B9E"/>
    <w:multiLevelType w:val="hybridMultilevel"/>
    <w:tmpl w:val="6B9CC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F7987"/>
    <w:multiLevelType w:val="hybridMultilevel"/>
    <w:tmpl w:val="B7421898"/>
    <w:lvl w:ilvl="0" w:tplc="04160013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 w15:restartNumberingAfterBreak="0">
    <w:nsid w:val="72AC0E75"/>
    <w:multiLevelType w:val="hybridMultilevel"/>
    <w:tmpl w:val="9D2C38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741F2"/>
    <w:multiLevelType w:val="hybridMultilevel"/>
    <w:tmpl w:val="2EC4A2CE"/>
    <w:lvl w:ilvl="0" w:tplc="2558EAB6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216214"/>
    <w:multiLevelType w:val="hybridMultilevel"/>
    <w:tmpl w:val="8B3E3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6"/>
  </w:num>
  <w:num w:numId="5">
    <w:abstractNumId w:val="1"/>
  </w:num>
  <w:num w:numId="6">
    <w:abstractNumId w:val="10"/>
  </w:num>
  <w:num w:numId="7">
    <w:abstractNumId w:val="8"/>
  </w:num>
  <w:num w:numId="8">
    <w:abstractNumId w:val="0"/>
  </w:num>
  <w:num w:numId="9">
    <w:abstractNumId w:val="4"/>
  </w:num>
  <w:num w:numId="10">
    <w:abstractNumId w:val="1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BF"/>
    <w:rsid w:val="00001CD9"/>
    <w:rsid w:val="00004B5B"/>
    <w:rsid w:val="00047D5F"/>
    <w:rsid w:val="00081BF7"/>
    <w:rsid w:val="000931F2"/>
    <w:rsid w:val="000A2608"/>
    <w:rsid w:val="000B34E9"/>
    <w:rsid w:val="000D1BBB"/>
    <w:rsid w:val="00101D08"/>
    <w:rsid w:val="00115B51"/>
    <w:rsid w:val="001170D5"/>
    <w:rsid w:val="001366A6"/>
    <w:rsid w:val="00137D72"/>
    <w:rsid w:val="001437FA"/>
    <w:rsid w:val="00143FFE"/>
    <w:rsid w:val="001444CA"/>
    <w:rsid w:val="001461B1"/>
    <w:rsid w:val="0016567F"/>
    <w:rsid w:val="0017496D"/>
    <w:rsid w:val="00182A86"/>
    <w:rsid w:val="001900D4"/>
    <w:rsid w:val="00192C81"/>
    <w:rsid w:val="001B76C9"/>
    <w:rsid w:val="001D739E"/>
    <w:rsid w:val="001F637B"/>
    <w:rsid w:val="00210951"/>
    <w:rsid w:val="00211D19"/>
    <w:rsid w:val="00225260"/>
    <w:rsid w:val="00262072"/>
    <w:rsid w:val="00263855"/>
    <w:rsid w:val="00263A54"/>
    <w:rsid w:val="00264659"/>
    <w:rsid w:val="00271808"/>
    <w:rsid w:val="002816A5"/>
    <w:rsid w:val="00294E6D"/>
    <w:rsid w:val="002951E6"/>
    <w:rsid w:val="002A45FD"/>
    <w:rsid w:val="002A52CD"/>
    <w:rsid w:val="002A6340"/>
    <w:rsid w:val="002A7B9C"/>
    <w:rsid w:val="002C2871"/>
    <w:rsid w:val="002D5AFC"/>
    <w:rsid w:val="002E6D09"/>
    <w:rsid w:val="002E70C7"/>
    <w:rsid w:val="002F02BB"/>
    <w:rsid w:val="003425D3"/>
    <w:rsid w:val="003471AE"/>
    <w:rsid w:val="00360943"/>
    <w:rsid w:val="00380F21"/>
    <w:rsid w:val="0039623C"/>
    <w:rsid w:val="003B3603"/>
    <w:rsid w:val="003B6391"/>
    <w:rsid w:val="003C50EA"/>
    <w:rsid w:val="003D1B1D"/>
    <w:rsid w:val="003D47DB"/>
    <w:rsid w:val="003E7458"/>
    <w:rsid w:val="003F5464"/>
    <w:rsid w:val="004017CA"/>
    <w:rsid w:val="00405B78"/>
    <w:rsid w:val="00413864"/>
    <w:rsid w:val="00414C68"/>
    <w:rsid w:val="0042420F"/>
    <w:rsid w:val="00424D0C"/>
    <w:rsid w:val="0044799D"/>
    <w:rsid w:val="00447EE5"/>
    <w:rsid w:val="00455EB0"/>
    <w:rsid w:val="00473090"/>
    <w:rsid w:val="00473EF1"/>
    <w:rsid w:val="00476FA1"/>
    <w:rsid w:val="00492F46"/>
    <w:rsid w:val="004A453A"/>
    <w:rsid w:val="004B178D"/>
    <w:rsid w:val="004B3930"/>
    <w:rsid w:val="004C18C7"/>
    <w:rsid w:val="004C3381"/>
    <w:rsid w:val="004C345F"/>
    <w:rsid w:val="004D1304"/>
    <w:rsid w:val="004D3164"/>
    <w:rsid w:val="004D57FD"/>
    <w:rsid w:val="004E190B"/>
    <w:rsid w:val="00531BF6"/>
    <w:rsid w:val="00566659"/>
    <w:rsid w:val="0057061B"/>
    <w:rsid w:val="0057661F"/>
    <w:rsid w:val="00584ABF"/>
    <w:rsid w:val="00585401"/>
    <w:rsid w:val="00595C3D"/>
    <w:rsid w:val="005B74D7"/>
    <w:rsid w:val="005D1342"/>
    <w:rsid w:val="005D4F4E"/>
    <w:rsid w:val="005E4228"/>
    <w:rsid w:val="005F3E07"/>
    <w:rsid w:val="005F7950"/>
    <w:rsid w:val="0061040C"/>
    <w:rsid w:val="00616310"/>
    <w:rsid w:val="00621545"/>
    <w:rsid w:val="00622617"/>
    <w:rsid w:val="00633226"/>
    <w:rsid w:val="006516DE"/>
    <w:rsid w:val="006705A2"/>
    <w:rsid w:val="00693FEA"/>
    <w:rsid w:val="006967E6"/>
    <w:rsid w:val="006A26C7"/>
    <w:rsid w:val="006B5673"/>
    <w:rsid w:val="006C11B3"/>
    <w:rsid w:val="006C4DFD"/>
    <w:rsid w:val="006D5522"/>
    <w:rsid w:val="007119A3"/>
    <w:rsid w:val="007223D7"/>
    <w:rsid w:val="00764853"/>
    <w:rsid w:val="007867C4"/>
    <w:rsid w:val="007870DF"/>
    <w:rsid w:val="00790143"/>
    <w:rsid w:val="00791CA1"/>
    <w:rsid w:val="00792D8B"/>
    <w:rsid w:val="007969F6"/>
    <w:rsid w:val="0079748C"/>
    <w:rsid w:val="007B4CA5"/>
    <w:rsid w:val="007C3FA3"/>
    <w:rsid w:val="007F1EA5"/>
    <w:rsid w:val="007F3963"/>
    <w:rsid w:val="0081740F"/>
    <w:rsid w:val="008506F3"/>
    <w:rsid w:val="0085454C"/>
    <w:rsid w:val="00890125"/>
    <w:rsid w:val="008965EB"/>
    <w:rsid w:val="008C0D9B"/>
    <w:rsid w:val="008D2545"/>
    <w:rsid w:val="008E76F0"/>
    <w:rsid w:val="008F0FD9"/>
    <w:rsid w:val="008F4A3C"/>
    <w:rsid w:val="0090173B"/>
    <w:rsid w:val="0090549A"/>
    <w:rsid w:val="0090666D"/>
    <w:rsid w:val="0091408E"/>
    <w:rsid w:val="009221A3"/>
    <w:rsid w:val="009274D6"/>
    <w:rsid w:val="00936857"/>
    <w:rsid w:val="00937450"/>
    <w:rsid w:val="00946DF8"/>
    <w:rsid w:val="009739FA"/>
    <w:rsid w:val="00980102"/>
    <w:rsid w:val="00987FF3"/>
    <w:rsid w:val="00993BCD"/>
    <w:rsid w:val="009B6D7E"/>
    <w:rsid w:val="009C0CB1"/>
    <w:rsid w:val="009D197F"/>
    <w:rsid w:val="009D286B"/>
    <w:rsid w:val="009D4D0D"/>
    <w:rsid w:val="009E213E"/>
    <w:rsid w:val="009F73F5"/>
    <w:rsid w:val="00A06D79"/>
    <w:rsid w:val="00A07B1A"/>
    <w:rsid w:val="00A31CF1"/>
    <w:rsid w:val="00A334FB"/>
    <w:rsid w:val="00A34B8C"/>
    <w:rsid w:val="00A412C4"/>
    <w:rsid w:val="00A43572"/>
    <w:rsid w:val="00A55A20"/>
    <w:rsid w:val="00A75C48"/>
    <w:rsid w:val="00A8662A"/>
    <w:rsid w:val="00A97215"/>
    <w:rsid w:val="00AA647B"/>
    <w:rsid w:val="00AB0B3D"/>
    <w:rsid w:val="00AB2B25"/>
    <w:rsid w:val="00AC10AB"/>
    <w:rsid w:val="00AC343A"/>
    <w:rsid w:val="00AD54DC"/>
    <w:rsid w:val="00AD5EC9"/>
    <w:rsid w:val="00AF2807"/>
    <w:rsid w:val="00B05DFB"/>
    <w:rsid w:val="00B0652C"/>
    <w:rsid w:val="00B12A0A"/>
    <w:rsid w:val="00B36C18"/>
    <w:rsid w:val="00B55107"/>
    <w:rsid w:val="00B814A9"/>
    <w:rsid w:val="00B85B04"/>
    <w:rsid w:val="00B93ED1"/>
    <w:rsid w:val="00BD309C"/>
    <w:rsid w:val="00BD66EC"/>
    <w:rsid w:val="00BE7A81"/>
    <w:rsid w:val="00BF00E8"/>
    <w:rsid w:val="00BF276A"/>
    <w:rsid w:val="00C05B33"/>
    <w:rsid w:val="00C12646"/>
    <w:rsid w:val="00C16A63"/>
    <w:rsid w:val="00C205E2"/>
    <w:rsid w:val="00C26E06"/>
    <w:rsid w:val="00C321E9"/>
    <w:rsid w:val="00C36393"/>
    <w:rsid w:val="00C45B13"/>
    <w:rsid w:val="00C806A5"/>
    <w:rsid w:val="00C820E7"/>
    <w:rsid w:val="00C9593D"/>
    <w:rsid w:val="00CA15D0"/>
    <w:rsid w:val="00CA78D3"/>
    <w:rsid w:val="00CB3D4C"/>
    <w:rsid w:val="00CD6AB1"/>
    <w:rsid w:val="00CE310B"/>
    <w:rsid w:val="00CE4C27"/>
    <w:rsid w:val="00D142C9"/>
    <w:rsid w:val="00D176BF"/>
    <w:rsid w:val="00D25505"/>
    <w:rsid w:val="00D30F1F"/>
    <w:rsid w:val="00D576D8"/>
    <w:rsid w:val="00D615D5"/>
    <w:rsid w:val="00D704E8"/>
    <w:rsid w:val="00D86006"/>
    <w:rsid w:val="00DB3908"/>
    <w:rsid w:val="00DB3A30"/>
    <w:rsid w:val="00DB3B9F"/>
    <w:rsid w:val="00DB6103"/>
    <w:rsid w:val="00DD4CEA"/>
    <w:rsid w:val="00DD62A1"/>
    <w:rsid w:val="00DE7E61"/>
    <w:rsid w:val="00E1173E"/>
    <w:rsid w:val="00E15EA6"/>
    <w:rsid w:val="00E2185E"/>
    <w:rsid w:val="00E26AAF"/>
    <w:rsid w:val="00E31C56"/>
    <w:rsid w:val="00E44C7B"/>
    <w:rsid w:val="00E53620"/>
    <w:rsid w:val="00E54580"/>
    <w:rsid w:val="00E55E61"/>
    <w:rsid w:val="00E6242A"/>
    <w:rsid w:val="00E67ECB"/>
    <w:rsid w:val="00E70257"/>
    <w:rsid w:val="00E70D1A"/>
    <w:rsid w:val="00E836B3"/>
    <w:rsid w:val="00E85068"/>
    <w:rsid w:val="00EA1743"/>
    <w:rsid w:val="00EA4044"/>
    <w:rsid w:val="00EC04F9"/>
    <w:rsid w:val="00EC34D5"/>
    <w:rsid w:val="00EC60A1"/>
    <w:rsid w:val="00EE2948"/>
    <w:rsid w:val="00EE7D13"/>
    <w:rsid w:val="00EF3529"/>
    <w:rsid w:val="00F047AF"/>
    <w:rsid w:val="00F23486"/>
    <w:rsid w:val="00F31669"/>
    <w:rsid w:val="00F52447"/>
    <w:rsid w:val="00F5491E"/>
    <w:rsid w:val="00F56A6F"/>
    <w:rsid w:val="00F62EEE"/>
    <w:rsid w:val="00F6658D"/>
    <w:rsid w:val="00F800CB"/>
    <w:rsid w:val="00FB431A"/>
    <w:rsid w:val="00FE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A32954"/>
  <w15:docId w15:val="{4DE5DDE3-EBE9-4639-AA98-CDAA2D93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B51"/>
    <w:rPr>
      <w:lang w:val="pt-BR" w:eastAsia="pt-BR"/>
    </w:rPr>
  </w:style>
  <w:style w:type="paragraph" w:styleId="Ttulo1">
    <w:name w:val="heading 1"/>
    <w:basedOn w:val="Normal"/>
    <w:next w:val="Normal"/>
    <w:qFormat/>
    <w:rsid w:val="00115B51"/>
    <w:pPr>
      <w:keepNext/>
      <w:jc w:val="both"/>
      <w:outlineLvl w:val="0"/>
    </w:pPr>
    <w:rPr>
      <w:i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15B5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115B51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115B51"/>
    <w:rPr>
      <w:color w:val="0000FF"/>
      <w:u w:val="single"/>
    </w:rPr>
  </w:style>
  <w:style w:type="character" w:styleId="HiperlinkVisitado">
    <w:name w:val="FollowedHyperlink"/>
    <w:basedOn w:val="Fontepargpadro"/>
    <w:rsid w:val="00115B51"/>
    <w:rPr>
      <w:color w:val="800080"/>
      <w:u w:val="single"/>
    </w:rPr>
  </w:style>
  <w:style w:type="paragraph" w:styleId="Ttulo">
    <w:name w:val="Title"/>
    <w:basedOn w:val="Normal"/>
    <w:qFormat/>
    <w:rsid w:val="00115B51"/>
    <w:pPr>
      <w:jc w:val="center"/>
    </w:pPr>
    <w:rPr>
      <w:b/>
      <w:sz w:val="24"/>
      <w:lang w:val="en-US"/>
    </w:rPr>
  </w:style>
  <w:style w:type="paragraph" w:styleId="Subttulo">
    <w:name w:val="Subtitle"/>
    <w:basedOn w:val="Normal"/>
    <w:qFormat/>
    <w:rsid w:val="00115B51"/>
    <w:pPr>
      <w:jc w:val="right"/>
    </w:pPr>
    <w:rPr>
      <w:sz w:val="24"/>
    </w:rPr>
  </w:style>
  <w:style w:type="table" w:styleId="Tabelacomgrade">
    <w:name w:val="Table Grid"/>
    <w:basedOn w:val="Tabelanormal"/>
    <w:uiPriority w:val="59"/>
    <w:rsid w:val="00D615D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">
    <w:name w:val="Body Text"/>
    <w:basedOn w:val="Normal"/>
    <w:link w:val="CorpodetextoChar"/>
    <w:rsid w:val="00D615D5"/>
    <w:pPr>
      <w:spacing w:after="12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D615D5"/>
    <w:rPr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4B5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4B5B"/>
    <w:rPr>
      <w:rFonts w:ascii="Tahoma" w:hAnsi="Tahoma" w:cs="Tahoma"/>
      <w:sz w:val="16"/>
      <w:szCs w:val="16"/>
      <w:lang w:val="pt-BR" w:eastAsia="pt-BR"/>
    </w:rPr>
  </w:style>
  <w:style w:type="paragraph" w:styleId="PargrafodaLista">
    <w:name w:val="List Paragraph"/>
    <w:basedOn w:val="Normal"/>
    <w:uiPriority w:val="99"/>
    <w:qFormat/>
    <w:rsid w:val="0057061B"/>
    <w:pPr>
      <w:ind w:left="720"/>
      <w:contextualSpacing/>
    </w:pPr>
  </w:style>
  <w:style w:type="paragraph" w:styleId="TextosemFormatao">
    <w:name w:val="Plain Text"/>
    <w:basedOn w:val="Normal"/>
    <w:link w:val="TextosemFormataoChar"/>
    <w:uiPriority w:val="99"/>
    <w:unhideWhenUsed/>
    <w:rsid w:val="00DB3A30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B3A30"/>
    <w:rPr>
      <w:rFonts w:ascii="Consolas" w:eastAsiaTheme="minorHAnsi" w:hAnsi="Consolas" w:cstheme="minorBidi"/>
      <w:sz w:val="21"/>
      <w:szCs w:val="21"/>
      <w:lang w:val="pt-BR" w:eastAsia="en-US"/>
    </w:rPr>
  </w:style>
  <w:style w:type="character" w:customStyle="1" w:styleId="heading">
    <w:name w:val="heading"/>
    <w:basedOn w:val="Fontepargpadro"/>
    <w:rsid w:val="00CB3D4C"/>
  </w:style>
  <w:style w:type="character" w:customStyle="1" w:styleId="normaltextrun">
    <w:name w:val="normaltextrun"/>
    <w:basedOn w:val="Fontepargpadro"/>
    <w:rsid w:val="003B3603"/>
    <w:rPr>
      <w:rFonts w:cs="Times New Roman"/>
    </w:rPr>
  </w:style>
  <w:style w:type="paragraph" w:customStyle="1" w:styleId="AAA">
    <w:name w:val="AAA"/>
    <w:basedOn w:val="Normal"/>
    <w:rsid w:val="00D25505"/>
    <w:pPr>
      <w:jc w:val="both"/>
    </w:pPr>
    <w:rPr>
      <w:rFonts w:ascii="Calibri" w:hAnsi="Calibri"/>
      <w:color w:val="404040"/>
    </w:rPr>
  </w:style>
  <w:style w:type="paragraph" w:customStyle="1" w:styleId="paragraph">
    <w:name w:val="paragraph"/>
    <w:basedOn w:val="Normal"/>
    <w:rsid w:val="00980102"/>
    <w:pPr>
      <w:spacing w:before="100" w:beforeAutospacing="1" w:after="100" w:afterAutospacing="1"/>
    </w:pPr>
    <w:rPr>
      <w:sz w:val="24"/>
      <w:szCs w:val="24"/>
    </w:rPr>
  </w:style>
  <w:style w:type="character" w:customStyle="1" w:styleId="eop">
    <w:name w:val="eop"/>
    <w:basedOn w:val="Fontepargpadro"/>
    <w:rsid w:val="00980102"/>
  </w:style>
  <w:style w:type="character" w:styleId="MenoPendente">
    <w:name w:val="Unresolved Mention"/>
    <w:basedOn w:val="Fontepargpadro"/>
    <w:uiPriority w:val="99"/>
    <w:semiHidden/>
    <w:unhideWhenUsed/>
    <w:rsid w:val="00E67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5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80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1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0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8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4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6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grada.minhabiblioteca.com.br/books/978859515610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Carta%20PPGI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PPGIA</Template>
  <TotalTime>277</TotalTime>
  <Pages>4</Pages>
  <Words>1087</Words>
  <Characters>5870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Curitiba, 08 de janeiro de 1999</vt:lpstr>
      <vt:lpstr>Curitiba, 08 de janeiro de 1999</vt:lpstr>
    </vt:vector>
  </TitlesOfParts>
  <Company>PUC</Company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Curitiba, 08 de janeiro de 1999</dc:title>
  <dc:creator>DPD</dc:creator>
  <cp:lastModifiedBy>Gustavo</cp:lastModifiedBy>
  <cp:revision>32</cp:revision>
  <cp:lastPrinted>2014-09-25T17:37:00Z</cp:lastPrinted>
  <dcterms:created xsi:type="dcterms:W3CDTF">2021-06-08T13:44:00Z</dcterms:created>
  <dcterms:modified xsi:type="dcterms:W3CDTF">2021-06-15T23:51:00Z</dcterms:modified>
</cp:coreProperties>
</file>